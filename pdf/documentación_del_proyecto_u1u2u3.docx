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1D1F" w14:textId="6FC95359" w:rsidR="00E25692" w:rsidRDefault="00E25692" w:rsidP="003B39FD">
      <w:pPr>
        <w:spacing w:after="120"/>
        <w:jc w:val="center"/>
        <w:rPr>
          <w:rFonts w:ascii="Times New Roman" w:hAnsi="Times New Roman"/>
          <w:b/>
          <w:bCs/>
          <w:sz w:val="42"/>
          <w:szCs w:val="42"/>
          <w:lang w:val="es-ES"/>
        </w:rPr>
      </w:pPr>
      <w:r>
        <w:rPr>
          <w:noProof/>
          <w:sz w:val="46"/>
        </w:rPr>
        <w:drawing>
          <wp:anchor distT="0" distB="0" distL="114300" distR="114300" simplePos="0" relativeHeight="251659264" behindDoc="0" locked="0" layoutInCell="0" allowOverlap="1" wp14:anchorId="58D0A3CB" wp14:editId="60381E87">
            <wp:simplePos x="0" y="0"/>
            <wp:positionH relativeFrom="column">
              <wp:posOffset>-800100</wp:posOffset>
            </wp:positionH>
            <wp:positionV relativeFrom="paragraph">
              <wp:posOffset>-375920</wp:posOffset>
            </wp:positionV>
            <wp:extent cx="991235" cy="1204595"/>
            <wp:effectExtent l="0" t="0" r="0" b="0"/>
            <wp:wrapNone/>
            <wp:docPr id="7" name="Imagen 7" descr="Imagen que contiene nombre de la empres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nombre de la empresa&#10;&#10;El contenido generado por IA puede ser incorrecto.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99D67B7">
        <w:rPr>
          <w:rFonts w:ascii="Times New Roman" w:hAnsi="Times New Roman"/>
          <w:b/>
          <w:bCs/>
          <w:sz w:val="42"/>
          <w:szCs w:val="42"/>
          <w:lang w:val="es-ES"/>
        </w:rPr>
        <w:t>INSTITUTO  POLITÉCNICO  NACIONAL</w:t>
      </w:r>
    </w:p>
    <w:p w14:paraId="37632A92" w14:textId="77777777" w:rsidR="00E25692" w:rsidRDefault="00E25692" w:rsidP="00E25692">
      <w:pPr>
        <w:ind w:right="-2"/>
        <w:jc w:val="center"/>
        <w:rPr>
          <w:rFonts w:ascii="Arial" w:hAnsi="Arial"/>
          <w:sz w:val="18"/>
        </w:rPr>
      </w:pPr>
    </w:p>
    <w:p w14:paraId="316DDB7B" w14:textId="77777777" w:rsidR="003B39FD" w:rsidRDefault="00E25692" w:rsidP="00E25692">
      <w:pPr>
        <w:pStyle w:val="Textoindependiente"/>
        <w:ind w:left="426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F73E6E5" wp14:editId="60F4E5F3">
                <wp:simplePos x="0" y="0"/>
                <wp:positionH relativeFrom="column">
                  <wp:posOffset>-241935</wp:posOffset>
                </wp:positionH>
                <wp:positionV relativeFrom="paragraph">
                  <wp:posOffset>297180</wp:posOffset>
                </wp:positionV>
                <wp:extent cx="0" cy="6982460"/>
                <wp:effectExtent l="0" t="0" r="38100" b="27940"/>
                <wp:wrapNone/>
                <wp:docPr id="10142314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982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6B276" id="Line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05pt,23.4pt" to="-19.05pt,5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" o:allowincell="f">
                <o:lock v:ext="edit" shapetype="f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AFB1B94" wp14:editId="2E5DB2F1">
                <wp:simplePos x="0" y="0"/>
                <wp:positionH relativeFrom="column">
                  <wp:posOffset>-412750</wp:posOffset>
                </wp:positionH>
                <wp:positionV relativeFrom="paragraph">
                  <wp:posOffset>311150</wp:posOffset>
                </wp:positionV>
                <wp:extent cx="0" cy="6839585"/>
                <wp:effectExtent l="0" t="0" r="0" b="571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839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34129" id="Lin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5pt,24.5pt" to="-32.5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" o:allowincell="f">
                <o:lock v:ext="edit" shapetype="f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BA6878A" wp14:editId="1EAA979F">
                <wp:simplePos x="0" y="0"/>
                <wp:positionH relativeFrom="column">
                  <wp:posOffset>-77470</wp:posOffset>
                </wp:positionH>
                <wp:positionV relativeFrom="paragraph">
                  <wp:posOffset>300355</wp:posOffset>
                </wp:positionV>
                <wp:extent cx="0" cy="6850380"/>
                <wp:effectExtent l="0" t="0" r="0" b="0"/>
                <wp:wrapNone/>
                <wp:docPr id="103706347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8146F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23.65pt" to="-6.1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" o:allowincell="f">
                <o:lock v:ext="edit" shapetype="f"/>
              </v:line>
            </w:pict>
          </mc:Fallback>
        </mc:AlternateContent>
      </w:r>
      <w:r w:rsidRPr="299D67B7">
        <w:rPr>
          <w:rFonts w:ascii="Times New Roman" w:hAnsi="Times New Roman"/>
          <w:b/>
          <w:bCs/>
          <w:sz w:val="24"/>
          <w:szCs w:val="24"/>
          <w:lang w:val="es-ES"/>
        </w:rPr>
        <w:t xml:space="preserve">UNIDAD   PROFESIONAL   INTERDISCIPLINARIA   DE   INGENIERÍA   </w:t>
      </w:r>
    </w:p>
    <w:p w14:paraId="7264E3A0" w14:textId="198F81A8" w:rsidR="00E25692" w:rsidRDefault="00E25692" w:rsidP="00E25692">
      <w:pPr>
        <w:pStyle w:val="Textoindependiente"/>
        <w:ind w:left="426"/>
        <w:rPr>
          <w:rFonts w:ascii="Times New Roman" w:hAnsi="Times New Roman"/>
          <w:b/>
          <w:bCs/>
          <w:sz w:val="24"/>
          <w:szCs w:val="24"/>
          <w:lang w:val="es-ES"/>
        </w:rPr>
      </w:pPr>
      <w:r w:rsidRPr="299D67B7">
        <w:rPr>
          <w:rFonts w:ascii="Times New Roman" w:hAnsi="Times New Roman"/>
          <w:b/>
          <w:bCs/>
          <w:sz w:val="24"/>
          <w:szCs w:val="24"/>
          <w:lang w:val="es-ES"/>
        </w:rPr>
        <w:t>Y  CIENCIAS   SOCIALES   Y  ADMINISTRATIVAS</w:t>
      </w:r>
    </w:p>
    <w:p w14:paraId="237D60FF" w14:textId="77777777" w:rsidR="00E25692" w:rsidRDefault="00E25692" w:rsidP="00E25692">
      <w:pPr>
        <w:jc w:val="center"/>
        <w:rPr>
          <w:rFonts w:ascii="Arial" w:hAnsi="Arial"/>
          <w:sz w:val="18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187641D" wp14:editId="12186C9A">
                <wp:simplePos x="0" y="0"/>
                <wp:positionH relativeFrom="column">
                  <wp:posOffset>-412750</wp:posOffset>
                </wp:positionH>
                <wp:positionV relativeFrom="paragraph">
                  <wp:posOffset>85090</wp:posOffset>
                </wp:positionV>
                <wp:extent cx="0" cy="6839585"/>
                <wp:effectExtent l="0" t="0" r="0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839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21E73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5pt,6.7pt" to="-32.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" o:allowincell="f">
                <o:lock v:ext="edit" shapetype="f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E0B0F09" wp14:editId="194CA3DD">
                <wp:simplePos x="0" y="0"/>
                <wp:positionH relativeFrom="column">
                  <wp:posOffset>-77470</wp:posOffset>
                </wp:positionH>
                <wp:positionV relativeFrom="paragraph">
                  <wp:posOffset>74295</wp:posOffset>
                </wp:positionV>
                <wp:extent cx="0" cy="685038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94A6F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5.85pt" to="-6.1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" o:allowincell="f">
                <o:lock v:ext="edit" shapetype="f"/>
              </v:line>
            </w:pict>
          </mc:Fallback>
        </mc:AlternateContent>
      </w:r>
    </w:p>
    <w:p w14:paraId="19B63F89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7FB02FED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252B8A0A" w14:textId="77777777" w:rsidR="00E25692" w:rsidRPr="00E25692" w:rsidRDefault="00E25692" w:rsidP="00E25692">
      <w:pPr>
        <w:jc w:val="center"/>
        <w:rPr>
          <w:rFonts w:ascii="Noto Sans" w:hAnsi="Noto Sans" w:cs="Noto Sans"/>
          <w:b/>
          <w:bCs/>
          <w:sz w:val="24"/>
          <w:szCs w:val="24"/>
        </w:rPr>
      </w:pPr>
      <w:r w:rsidRPr="00E25692">
        <w:rPr>
          <w:rFonts w:ascii="Noto Sans" w:hAnsi="Noto Sans" w:cs="Noto Sans"/>
          <w:b/>
          <w:bCs/>
          <w:sz w:val="24"/>
          <w:szCs w:val="24"/>
        </w:rPr>
        <w:t xml:space="preserve">Proyecto terminal </w:t>
      </w:r>
    </w:p>
    <w:p w14:paraId="125B6DB0" w14:textId="77777777" w:rsidR="00E25692" w:rsidRDefault="00E25692" w:rsidP="00E25692">
      <w:pPr>
        <w:rPr>
          <w:rFonts w:ascii="Arial" w:hAnsi="Arial"/>
          <w:sz w:val="18"/>
        </w:rPr>
      </w:pPr>
    </w:p>
    <w:p w14:paraId="588BBA6C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64AE7F69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5688556C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40C75B7B" w14:textId="3EB0CD6A" w:rsidR="00E25692" w:rsidRPr="00E25692" w:rsidRDefault="000D4FE3" w:rsidP="00E25692">
      <w:pPr>
        <w:pStyle w:val="Textodebloque"/>
        <w:ind w:left="284" w:right="283"/>
        <w:rPr>
          <w:rFonts w:ascii="Noto Sans" w:hAnsi="Noto Sans" w:cs="Noto Sans"/>
          <w:color w:val="FF0000"/>
          <w:sz w:val="32"/>
        </w:rPr>
      </w:pPr>
      <w:commentRangeStart w:id="0"/>
      <w:r>
        <w:rPr>
          <w:rFonts w:ascii="Noto Sans" w:hAnsi="Noto Sans" w:cs="Noto Sans"/>
          <w:color w:val="FF0000"/>
          <w:sz w:val="32"/>
        </w:rPr>
        <w:t>“</w:t>
      </w:r>
      <w:r w:rsidR="00E25692" w:rsidRPr="00E25692">
        <w:rPr>
          <w:rFonts w:ascii="Noto Sans" w:hAnsi="Noto Sans" w:cs="Noto Sans"/>
          <w:color w:val="FF0000"/>
          <w:sz w:val="32"/>
        </w:rPr>
        <w:t>Título del proyecto</w:t>
      </w:r>
      <w:r>
        <w:rPr>
          <w:rFonts w:ascii="Noto Sans" w:hAnsi="Noto Sans" w:cs="Noto Sans"/>
          <w:color w:val="FF0000"/>
          <w:sz w:val="32"/>
        </w:rPr>
        <w:t>”</w:t>
      </w:r>
      <w:commentRangeEnd w:id="0"/>
      <w:r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0"/>
      </w:r>
    </w:p>
    <w:p w14:paraId="3B0D58B9" w14:textId="77777777" w:rsidR="00E25692" w:rsidRDefault="00E25692" w:rsidP="00E25692">
      <w:pPr>
        <w:pStyle w:val="Textodebloque"/>
        <w:ind w:left="284" w:right="283"/>
        <w:rPr>
          <w:sz w:val="14"/>
        </w:rPr>
      </w:pPr>
    </w:p>
    <w:p w14:paraId="0A117F49" w14:textId="77777777" w:rsidR="00E25692" w:rsidRDefault="00E25692" w:rsidP="00E25692">
      <w:pPr>
        <w:ind w:left="284" w:right="283"/>
        <w:jc w:val="center"/>
        <w:rPr>
          <w:rFonts w:ascii="Arial" w:hAnsi="Arial"/>
        </w:rPr>
      </w:pPr>
    </w:p>
    <w:p w14:paraId="4C09CCD9" w14:textId="77777777" w:rsidR="00E25692" w:rsidRDefault="00E25692" w:rsidP="00E25692">
      <w:pPr>
        <w:ind w:left="284" w:right="283"/>
        <w:jc w:val="center"/>
        <w:rPr>
          <w:rFonts w:ascii="Arial" w:hAnsi="Arial"/>
        </w:rPr>
      </w:pPr>
    </w:p>
    <w:p w14:paraId="5D584253" w14:textId="77777777" w:rsidR="00E25692" w:rsidRDefault="00E25692" w:rsidP="00E25692">
      <w:pPr>
        <w:ind w:left="284" w:right="283"/>
        <w:jc w:val="center"/>
        <w:rPr>
          <w:rFonts w:ascii="Arial" w:hAnsi="Arial"/>
        </w:rPr>
      </w:pPr>
    </w:p>
    <w:p w14:paraId="0A07A477" w14:textId="77777777" w:rsidR="00E25692" w:rsidRDefault="00E25692" w:rsidP="00E25692">
      <w:pPr>
        <w:ind w:left="284" w:right="283"/>
        <w:jc w:val="center"/>
        <w:rPr>
          <w:rFonts w:ascii="Arial" w:hAnsi="Arial"/>
          <w:sz w:val="14"/>
        </w:rPr>
      </w:pPr>
    </w:p>
    <w:p w14:paraId="623D2300" w14:textId="77777777" w:rsidR="00E25692" w:rsidRDefault="00E25692" w:rsidP="00E25692">
      <w:pPr>
        <w:ind w:left="284" w:right="283"/>
        <w:jc w:val="center"/>
        <w:rPr>
          <w:rFonts w:ascii="Arial" w:hAnsi="Arial"/>
        </w:rPr>
      </w:pPr>
    </w:p>
    <w:p w14:paraId="5E749290" w14:textId="180E078B" w:rsidR="00E25692" w:rsidRPr="00E25692" w:rsidRDefault="00E25692" w:rsidP="00E25692">
      <w:pPr>
        <w:ind w:left="284" w:right="283"/>
        <w:jc w:val="center"/>
        <w:rPr>
          <w:rFonts w:ascii="Noto Sans" w:hAnsi="Noto Sans" w:cs="Noto Sans"/>
          <w:sz w:val="28"/>
          <w:szCs w:val="28"/>
          <w:lang w:val="es-ES"/>
        </w:rPr>
      </w:pPr>
      <w:r w:rsidRPr="00E25692">
        <w:rPr>
          <w:rFonts w:ascii="Noto Sans" w:hAnsi="Noto Sans" w:cs="Noto Sans"/>
          <w:sz w:val="28"/>
          <w:szCs w:val="28"/>
          <w:lang w:val="es-ES"/>
        </w:rPr>
        <w:t>P   R   E   S   E   N   T   A:</w:t>
      </w:r>
    </w:p>
    <w:p w14:paraId="207BA189" w14:textId="77777777" w:rsidR="00E25692" w:rsidRPr="00E25692" w:rsidRDefault="00E25692" w:rsidP="00E25692">
      <w:pPr>
        <w:ind w:left="284" w:right="283"/>
        <w:jc w:val="center"/>
        <w:rPr>
          <w:rFonts w:ascii="Noto Sans" w:hAnsi="Noto Sans" w:cs="Noto Sans"/>
          <w:sz w:val="28"/>
        </w:rPr>
      </w:pP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268"/>
        <w:gridCol w:w="2170"/>
      </w:tblGrid>
      <w:tr w:rsidR="00E25692" w:rsidRPr="00E25692" w14:paraId="65ACF0C0" w14:textId="77777777" w:rsidTr="00E25692">
        <w:tc>
          <w:tcPr>
            <w:tcW w:w="4106" w:type="dxa"/>
            <w:vAlign w:val="center"/>
          </w:tcPr>
          <w:p w14:paraId="502B2904" w14:textId="4B75E2EE" w:rsidR="00E25692" w:rsidRPr="00E25692" w:rsidRDefault="00E25692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Nombre</w:t>
            </w:r>
          </w:p>
        </w:tc>
        <w:tc>
          <w:tcPr>
            <w:tcW w:w="2268" w:type="dxa"/>
            <w:vAlign w:val="center"/>
          </w:tcPr>
          <w:p w14:paraId="22D16602" w14:textId="571B6C02" w:rsidR="00E25692" w:rsidRPr="00E25692" w:rsidRDefault="00E25692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Número de boleta</w:t>
            </w:r>
          </w:p>
        </w:tc>
        <w:tc>
          <w:tcPr>
            <w:tcW w:w="2170" w:type="dxa"/>
            <w:vAlign w:val="center"/>
          </w:tcPr>
          <w:p w14:paraId="56430F40" w14:textId="32328660" w:rsidR="00E25692" w:rsidRPr="00E25692" w:rsidRDefault="00E25692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Correo electrónico</w:t>
            </w:r>
          </w:p>
        </w:tc>
      </w:tr>
      <w:tr w:rsidR="00E25692" w:rsidRPr="00E25692" w14:paraId="48CDF3D6" w14:textId="77777777" w:rsidTr="00E25692">
        <w:tc>
          <w:tcPr>
            <w:tcW w:w="4106" w:type="dxa"/>
            <w:vAlign w:val="center"/>
          </w:tcPr>
          <w:p w14:paraId="369CE22C" w14:textId="04683A8B" w:rsidR="00E25692" w:rsidRPr="00E25692" w:rsidRDefault="00E25692" w:rsidP="00E25692">
            <w:pPr>
              <w:ind w:right="283"/>
              <w:jc w:val="center"/>
              <w:rPr>
                <w:rFonts w:ascii="Noto Sans" w:hAnsi="Noto Sans" w:cs="Noto Sans"/>
                <w:sz w:val="28"/>
              </w:rPr>
            </w:pPr>
            <w:r w:rsidRPr="00E25692">
              <w:rPr>
                <w:rFonts w:ascii="Noto Sans" w:hAnsi="Noto Sans" w:cs="Noto Sans"/>
                <w:color w:val="FF0000"/>
                <w:sz w:val="20"/>
                <w:szCs w:val="20"/>
              </w:rPr>
              <w:t>Apellido paterno, Materno, Nombre(s)</w:t>
            </w:r>
          </w:p>
        </w:tc>
        <w:tc>
          <w:tcPr>
            <w:tcW w:w="2268" w:type="dxa"/>
            <w:vAlign w:val="center"/>
          </w:tcPr>
          <w:p w14:paraId="3B9D8575" w14:textId="6C93395B" w:rsidR="00E25692" w:rsidRPr="00E25692" w:rsidRDefault="00E25692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color w:val="FF0000"/>
                <w:sz w:val="20"/>
                <w:szCs w:val="20"/>
              </w:rPr>
              <w:t>##########</w:t>
            </w:r>
          </w:p>
        </w:tc>
        <w:tc>
          <w:tcPr>
            <w:tcW w:w="2170" w:type="dxa"/>
            <w:vAlign w:val="center"/>
          </w:tcPr>
          <w:p w14:paraId="25159A52" w14:textId="3B29D1EC" w:rsidR="00E25692" w:rsidRPr="00E25692" w:rsidRDefault="00E25692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color w:val="FF0000"/>
                <w:sz w:val="20"/>
                <w:szCs w:val="20"/>
              </w:rPr>
              <w:t>xxxxxx</w:t>
            </w:r>
            <w:r>
              <w:rPr>
                <w:rFonts w:ascii="Noto Sans" w:hAnsi="Noto Sans" w:cs="Noto Sans"/>
                <w:sz w:val="20"/>
                <w:szCs w:val="20"/>
              </w:rPr>
              <w:t>@ipn.mx</w:t>
            </w:r>
          </w:p>
        </w:tc>
      </w:tr>
    </w:tbl>
    <w:p w14:paraId="5B5365DE" w14:textId="77777777" w:rsidR="00E25692" w:rsidRDefault="00E25692" w:rsidP="00E25692">
      <w:pPr>
        <w:ind w:left="284" w:right="283"/>
        <w:jc w:val="center"/>
        <w:rPr>
          <w:rFonts w:ascii="Arial" w:hAnsi="Arial"/>
          <w:sz w:val="28"/>
        </w:rPr>
      </w:pPr>
    </w:p>
    <w:p w14:paraId="2CD2BD90" w14:textId="48055DD5" w:rsidR="00E25692" w:rsidRPr="00E3448C" w:rsidRDefault="00E25692" w:rsidP="00E25692">
      <w:pPr>
        <w:pStyle w:val="Ttulo2"/>
        <w:ind w:left="0" w:right="51"/>
        <w:jc w:val="left"/>
        <w:rPr>
          <w:b w:val="0"/>
          <w:sz w:val="16"/>
          <w:szCs w:val="16"/>
        </w:rPr>
      </w:pPr>
      <w:r w:rsidRPr="00E3448C">
        <w:rPr>
          <w:b w:val="0"/>
          <w:sz w:val="16"/>
          <w:szCs w:val="16"/>
        </w:rPr>
        <w:t xml:space="preserve">                                                                              </w:t>
      </w:r>
      <w:r>
        <w:rPr>
          <w:b w:val="0"/>
          <w:sz w:val="16"/>
          <w:szCs w:val="16"/>
        </w:rPr>
        <w:t xml:space="preserve">                          </w:t>
      </w:r>
    </w:p>
    <w:p w14:paraId="072B29C8" w14:textId="5874D8A6" w:rsidR="00E25692" w:rsidRPr="00E3448C" w:rsidRDefault="00E25692" w:rsidP="00E25692">
      <w:pPr>
        <w:pStyle w:val="Ttulo2"/>
        <w:ind w:left="0" w:right="51"/>
        <w:jc w:val="left"/>
        <w:rPr>
          <w:b w:val="0"/>
          <w:sz w:val="16"/>
          <w:szCs w:val="16"/>
        </w:rPr>
      </w:pPr>
      <w:r w:rsidRPr="00E3448C">
        <w:rPr>
          <w:b w:val="0"/>
          <w:sz w:val="16"/>
          <w:szCs w:val="16"/>
        </w:rPr>
        <w:t xml:space="preserve">                                                                              </w:t>
      </w:r>
      <w:r>
        <w:rPr>
          <w:b w:val="0"/>
          <w:sz w:val="16"/>
          <w:szCs w:val="16"/>
        </w:rPr>
        <w:t xml:space="preserve">                          </w:t>
      </w:r>
    </w:p>
    <w:p w14:paraId="724B998F" w14:textId="6D799389" w:rsidR="00E25692" w:rsidRPr="00E25692" w:rsidRDefault="00E25692" w:rsidP="00E25692">
      <w:pPr>
        <w:ind w:left="284" w:right="283"/>
        <w:jc w:val="center"/>
        <w:rPr>
          <w:rFonts w:ascii="Arial" w:hAnsi="Arial"/>
          <w:b/>
          <w:color w:val="FF0000"/>
          <w:sz w:val="24"/>
          <w:szCs w:val="24"/>
          <w:u w:val="single"/>
        </w:rPr>
      </w:pPr>
      <w:r w:rsidRPr="00E25692">
        <w:rPr>
          <w:rFonts w:ascii="Arial" w:hAnsi="Arial"/>
          <w:b/>
          <w:color w:val="FF0000"/>
          <w:sz w:val="24"/>
          <w:szCs w:val="24"/>
          <w:u w:val="single"/>
        </w:rPr>
        <w:t>Nombre del profesor</w:t>
      </w:r>
    </w:p>
    <w:p w14:paraId="50A25608" w14:textId="77777777" w:rsidR="00E25692" w:rsidRDefault="00E25692" w:rsidP="00E25692">
      <w:pPr>
        <w:ind w:left="284" w:right="283"/>
        <w:jc w:val="center"/>
        <w:rPr>
          <w:rFonts w:ascii="Arial" w:hAnsi="Arial"/>
          <w:b/>
          <w:color w:val="FF0000"/>
          <w:sz w:val="18"/>
          <w:u w:val="single"/>
        </w:rPr>
      </w:pPr>
    </w:p>
    <w:p w14:paraId="562DA802" w14:textId="77777777" w:rsidR="00E25692" w:rsidRPr="00E25692" w:rsidRDefault="00E25692" w:rsidP="00E25692">
      <w:pPr>
        <w:ind w:left="284" w:right="283"/>
        <w:jc w:val="center"/>
        <w:rPr>
          <w:rFonts w:ascii="Arial" w:hAnsi="Arial"/>
          <w:sz w:val="18"/>
          <w:u w:val="single"/>
        </w:rPr>
      </w:pPr>
    </w:p>
    <w:p w14:paraId="594F021A" w14:textId="50222DDF" w:rsidR="00E25692" w:rsidRDefault="00E25692" w:rsidP="00E25692">
      <w:pPr>
        <w:ind w:left="284" w:right="283"/>
        <w:rPr>
          <w:rFonts w:ascii="Arial" w:hAnsi="Arial"/>
          <w:sz w:val="18"/>
          <w:szCs w:val="18"/>
          <w:lang w:val="es-ES"/>
        </w:rPr>
      </w:pPr>
      <w:r w:rsidRPr="1FA75DC9">
        <w:rPr>
          <w:rFonts w:ascii="Arial" w:hAnsi="Arial"/>
          <w:sz w:val="18"/>
          <w:szCs w:val="18"/>
          <w:lang w:val="es-ES"/>
        </w:rPr>
        <w:t>Ciudad de México</w:t>
      </w:r>
      <w:r>
        <w:rPr>
          <w:rFonts w:ascii="Arial" w:hAnsi="Arial"/>
          <w:sz w:val="18"/>
          <w:szCs w:val="18"/>
          <w:lang w:val="es-ES"/>
        </w:rPr>
        <w:t>.</w:t>
      </w:r>
      <w:r w:rsidRPr="1FA75DC9">
        <w:rPr>
          <w:rFonts w:ascii="Arial" w:hAnsi="Arial"/>
          <w:sz w:val="18"/>
          <w:szCs w:val="18"/>
          <w:lang w:val="es-ES"/>
        </w:rPr>
        <w:t xml:space="preserve">                                                                                         </w:t>
      </w:r>
      <w:r w:rsidRPr="00E25692">
        <w:rPr>
          <w:rFonts w:ascii="Arial" w:hAnsi="Arial"/>
          <w:color w:val="FF0000"/>
          <w:sz w:val="18"/>
          <w:szCs w:val="18"/>
          <w:lang w:val="es-ES"/>
        </w:rPr>
        <w:t>Fecha de entrega</w:t>
      </w:r>
    </w:p>
    <w:p w14:paraId="471082BA" w14:textId="77777777" w:rsidR="00E25692" w:rsidRDefault="00E25692" w:rsidP="00E25692">
      <w:pPr>
        <w:jc w:val="both"/>
        <w:rPr>
          <w:rFonts w:ascii="Arial" w:hAnsi="Arial" w:cs="Arial"/>
        </w:rPr>
      </w:pPr>
    </w:p>
    <w:p w14:paraId="64C790A6" w14:textId="77777777" w:rsidR="00E25692" w:rsidRDefault="00E25692" w:rsidP="00AE4F57">
      <w:pPr>
        <w:spacing w:after="120"/>
        <w:jc w:val="both"/>
        <w:rPr>
          <w:rFonts w:ascii="Noto Sans" w:hAnsi="Noto Sans" w:cs="Noto Sans"/>
          <w:b/>
          <w:bCs/>
          <w:color w:val="64430D"/>
        </w:rPr>
      </w:pPr>
    </w:p>
    <w:p w14:paraId="6472F090" w14:textId="3999BAAF" w:rsidR="00E25692" w:rsidRPr="000D4FE3" w:rsidRDefault="00E25692" w:rsidP="00E25692">
      <w:pPr>
        <w:jc w:val="both"/>
        <w:rPr>
          <w:rFonts w:ascii="Noto Sans" w:hAnsi="Noto Sans" w:cs="Noto Sans"/>
          <w:sz w:val="24"/>
          <w:szCs w:val="24"/>
          <w:lang w:val="es-ES"/>
        </w:rPr>
      </w:pP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lastRenderedPageBreak/>
        <w:t>Índice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0D4FE3">
        <w:rPr>
          <w:rFonts w:ascii="Noto Sans" w:hAnsi="Noto Sans" w:cs="Noto Sans"/>
          <w:sz w:val="24"/>
          <w:szCs w:val="24"/>
        </w:rPr>
        <w:t xml:space="preserve"> </w:t>
      </w:r>
      <w:r w:rsidRPr="000D4FE3">
        <w:rPr>
          <w:rFonts w:ascii="Noto Sans" w:hAnsi="Noto Sans" w:cs="Noto Sans"/>
          <w:color w:val="FF0000"/>
          <w:sz w:val="24"/>
          <w:szCs w:val="24"/>
        </w:rPr>
        <w:t>(</w:t>
      </w:r>
      <w:r w:rsidR="000E6B80" w:rsidRPr="000D4FE3">
        <w:rPr>
          <w:rFonts w:ascii="Noto Sans" w:hAnsi="Noto Sans" w:cs="Noto Sans"/>
          <w:color w:val="FF0000"/>
          <w:sz w:val="24"/>
          <w:szCs w:val="24"/>
        </w:rPr>
        <w:t xml:space="preserve">Insertar </w:t>
      </w:r>
      <w:r w:rsidR="000E6B80" w:rsidRPr="000D4FE3">
        <w:rPr>
          <w:rFonts w:ascii="Noto Sans" w:hAnsi="Noto Sans" w:cs="Noto Sans"/>
          <w:color w:val="FF0000"/>
          <w:sz w:val="24"/>
          <w:szCs w:val="24"/>
          <w:lang w:val="es-ES"/>
        </w:rPr>
        <w:t>t</w:t>
      </w: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>abla de contenidos numerada)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56EA9912" w14:textId="77777777" w:rsidR="00E25692" w:rsidRPr="000D4FE3" w:rsidRDefault="00E25692" w:rsidP="00E25692">
      <w:pPr>
        <w:jc w:val="both"/>
        <w:rPr>
          <w:rFonts w:ascii="Noto Sans" w:hAnsi="Noto Sans" w:cs="Noto Sans"/>
          <w:b/>
          <w:sz w:val="24"/>
          <w:szCs w:val="24"/>
        </w:rPr>
      </w:pPr>
    </w:p>
    <w:p w14:paraId="60F47AAF" w14:textId="599BA1BE" w:rsidR="00E25692" w:rsidRPr="000D4FE3" w:rsidRDefault="00E25692" w:rsidP="00E25692">
      <w:pPr>
        <w:jc w:val="both"/>
        <w:rPr>
          <w:rFonts w:ascii="Noto Sans" w:hAnsi="Noto Sans" w:cs="Noto Sans"/>
          <w:b/>
          <w:sz w:val="24"/>
          <w:szCs w:val="24"/>
        </w:rPr>
      </w:pP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>Introducción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0D4FE3">
        <w:rPr>
          <w:rFonts w:ascii="Noto Sans" w:hAnsi="Noto Sans" w:cs="Noto Sans"/>
          <w:b/>
          <w:sz w:val="24"/>
          <w:szCs w:val="24"/>
        </w:rPr>
        <w:t xml:space="preserve"> </w:t>
      </w:r>
      <w:r w:rsidRPr="000D4FE3">
        <w:rPr>
          <w:rFonts w:ascii="Noto Sans" w:hAnsi="Noto Sans" w:cs="Noto Sans"/>
          <w:bCs/>
          <w:color w:val="FF0000"/>
          <w:sz w:val="24"/>
          <w:szCs w:val="24"/>
        </w:rPr>
        <w:t>(</w:t>
      </w:r>
      <w:r w:rsidR="000E6B80" w:rsidRPr="000D4FE3">
        <w:rPr>
          <w:rFonts w:ascii="Noto Sans" w:hAnsi="Noto Sans" w:cs="Noto Sans"/>
          <w:bCs/>
          <w:color w:val="FF0000"/>
          <w:sz w:val="24"/>
          <w:szCs w:val="24"/>
        </w:rPr>
        <w:t>Elaborar</w:t>
      </w:r>
      <w:r w:rsidRPr="000D4FE3">
        <w:rPr>
          <w:rFonts w:ascii="Noto Sans" w:hAnsi="Noto Sans" w:cs="Noto Sans"/>
          <w:bCs/>
          <w:color w:val="FF0000"/>
          <w:sz w:val="24"/>
          <w:szCs w:val="24"/>
        </w:rPr>
        <w:t xml:space="preserve"> al concluir el documento)</w:t>
      </w:r>
      <w:r w:rsidR="008E5D28">
        <w:rPr>
          <w:rFonts w:ascii="Noto Sans" w:hAnsi="Noto Sans" w:cs="Noto Sans"/>
          <w:bCs/>
          <w:color w:val="FF0000"/>
          <w:sz w:val="24"/>
          <w:szCs w:val="24"/>
        </w:rPr>
        <w:t>.</w:t>
      </w:r>
    </w:p>
    <w:p w14:paraId="1E13858F" w14:textId="77777777" w:rsidR="00E25692" w:rsidRPr="000D4FE3" w:rsidRDefault="00E25692" w:rsidP="00E25692">
      <w:pPr>
        <w:jc w:val="both"/>
        <w:rPr>
          <w:rFonts w:ascii="Noto Sans" w:hAnsi="Noto Sans" w:cs="Noto Sans"/>
          <w:b/>
          <w:sz w:val="24"/>
          <w:szCs w:val="24"/>
        </w:rPr>
      </w:pPr>
    </w:p>
    <w:p w14:paraId="6DF78DB2" w14:textId="4298CB84" w:rsidR="00E25692" w:rsidRPr="000D4FE3" w:rsidRDefault="00E25692" w:rsidP="00E25692">
      <w:pPr>
        <w:jc w:val="both"/>
        <w:rPr>
          <w:rFonts w:ascii="Noto Sans" w:hAnsi="Noto Sans" w:cs="Noto Sans"/>
          <w:bCs/>
          <w:sz w:val="24"/>
          <w:szCs w:val="24"/>
        </w:rPr>
      </w:pP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>Resumen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0D4FE3">
        <w:rPr>
          <w:rFonts w:ascii="Noto Sans" w:hAnsi="Noto Sans" w:cs="Noto Sans"/>
          <w:b/>
          <w:sz w:val="24"/>
          <w:szCs w:val="24"/>
        </w:rPr>
        <w:t xml:space="preserve"> </w:t>
      </w:r>
      <w:r w:rsidRPr="000D4FE3">
        <w:rPr>
          <w:rFonts w:ascii="Noto Sans" w:hAnsi="Noto Sans" w:cs="Noto Sans"/>
          <w:bCs/>
          <w:color w:val="FF0000"/>
          <w:sz w:val="24"/>
          <w:szCs w:val="24"/>
        </w:rPr>
        <w:t>(se elabora al concluir el documento)</w:t>
      </w:r>
      <w:r w:rsidR="008E5D28">
        <w:rPr>
          <w:rFonts w:ascii="Noto Sans" w:hAnsi="Noto Sans" w:cs="Noto Sans"/>
          <w:bCs/>
          <w:color w:val="FF0000"/>
          <w:sz w:val="24"/>
          <w:szCs w:val="24"/>
        </w:rPr>
        <w:t>.</w:t>
      </w:r>
    </w:p>
    <w:p w14:paraId="4D03E232" w14:textId="77777777" w:rsidR="00E25692" w:rsidRPr="000D4FE3" w:rsidRDefault="00E25692" w:rsidP="00E25692">
      <w:pPr>
        <w:jc w:val="both"/>
        <w:rPr>
          <w:rFonts w:ascii="Noto Sans" w:hAnsi="Noto Sans" w:cs="Noto Sans"/>
          <w:b/>
          <w:sz w:val="24"/>
          <w:szCs w:val="24"/>
        </w:rPr>
      </w:pPr>
    </w:p>
    <w:p w14:paraId="29096DCF" w14:textId="5C34ECBC" w:rsidR="00E25692" w:rsidRPr="000D4FE3" w:rsidRDefault="00E25692" w:rsidP="00E25692">
      <w:pPr>
        <w:jc w:val="both"/>
        <w:rPr>
          <w:rFonts w:ascii="Noto Sans" w:hAnsi="Noto Sans" w:cs="Noto Sans"/>
          <w:b/>
          <w:bCs/>
          <w:color w:val="64430D"/>
          <w:sz w:val="24"/>
          <w:szCs w:val="24"/>
        </w:rPr>
      </w:pPr>
      <w:commentRangeStart w:id="1"/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>Apartado I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 “Proyecto a desarrollar” </w:t>
      </w:r>
      <w:commentRangeEnd w:id="1"/>
      <w:r w:rsidR="000D4FE3" w:rsidRPr="000D4FE3">
        <w:rPr>
          <w:rStyle w:val="Refdecomentario"/>
          <w:rFonts w:ascii="Noto Sans" w:hAnsi="Noto Sans" w:cs="Noto Sans"/>
          <w:sz w:val="24"/>
          <w:szCs w:val="24"/>
        </w:rPr>
        <w:commentReference w:id="1"/>
      </w:r>
    </w:p>
    <w:p w14:paraId="7BC1A2C7" w14:textId="75B9067D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  <w:lang w:val="es-ES"/>
        </w:rPr>
      </w:pPr>
      <w:r w:rsidRPr="000D4FE3">
        <w:rPr>
          <w:rFonts w:ascii="Noto Sans" w:hAnsi="Noto Sans" w:cs="Noto Sans"/>
          <w:sz w:val="24"/>
          <w:szCs w:val="24"/>
          <w:lang w:val="es-ES"/>
        </w:rPr>
        <w:t xml:space="preserve">Título del proyecto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4E8EB244" w14:textId="563AE14B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  <w:lang w:val="es-ES"/>
        </w:rPr>
      </w:pPr>
      <w:r w:rsidRPr="000D4FE3">
        <w:rPr>
          <w:rFonts w:ascii="Noto Sans" w:hAnsi="Noto Sans" w:cs="Noto Sans"/>
          <w:sz w:val="24"/>
          <w:szCs w:val="24"/>
          <w:lang w:val="es-ES"/>
        </w:rPr>
        <w:t>Descripción</w:t>
      </w:r>
      <w:r w:rsidR="000D4FE3">
        <w:rPr>
          <w:rFonts w:ascii="Noto Sans" w:hAnsi="Noto Sans" w:cs="Noto Sans"/>
          <w:sz w:val="24"/>
          <w:szCs w:val="24"/>
          <w:lang w:val="es-ES"/>
        </w:rPr>
        <w:t xml:space="preserve">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5359ABDA" w14:textId="2BE1EC10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>Antecedentes y justificación</w:t>
      </w:r>
      <w:r w:rsidR="000D4FE3">
        <w:rPr>
          <w:rFonts w:ascii="Noto Sans" w:hAnsi="Noto Sans" w:cs="Noto Sans"/>
          <w:sz w:val="24"/>
          <w:szCs w:val="24"/>
        </w:rPr>
        <w:t xml:space="preserve">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3222992C" w14:textId="1529F848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>Objetivo general y metas</w:t>
      </w:r>
      <w:r w:rsidR="000D4FE3">
        <w:rPr>
          <w:rFonts w:ascii="Noto Sans" w:hAnsi="Noto Sans" w:cs="Noto Sans"/>
          <w:sz w:val="24"/>
          <w:szCs w:val="24"/>
        </w:rPr>
        <w:t xml:space="preserve">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745AF1B1" w14:textId="0626AD2A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 xml:space="preserve">Alcance y delimitación del proyecto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5FF702CB" w14:textId="14CDD0EB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>Gestión del Proyecto</w:t>
      </w:r>
      <w:r w:rsidR="000D4FE3">
        <w:rPr>
          <w:rFonts w:ascii="Noto Sans" w:hAnsi="Noto Sans" w:cs="Noto Sans"/>
          <w:sz w:val="24"/>
          <w:szCs w:val="24"/>
        </w:rPr>
        <w:t xml:space="preserve">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  <w:r w:rsidRPr="000D4FE3">
        <w:rPr>
          <w:rFonts w:ascii="Noto Sans" w:hAnsi="Noto Sans" w:cs="Noto Sans"/>
          <w:sz w:val="24"/>
          <w:szCs w:val="24"/>
        </w:rPr>
        <w:t xml:space="preserve"> </w:t>
      </w:r>
    </w:p>
    <w:p w14:paraId="22330A60" w14:textId="36D484BD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>Recursos necesarios</w:t>
      </w:r>
      <w:r w:rsidR="000D4FE3">
        <w:rPr>
          <w:rFonts w:ascii="Noto Sans" w:hAnsi="Noto Sans" w:cs="Noto Sans"/>
          <w:sz w:val="24"/>
          <w:szCs w:val="24"/>
        </w:rPr>
        <w:t xml:space="preserve">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1B21DC8B" w14:textId="6345882F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 xml:space="preserve">Beneficios </w:t>
      </w:r>
      <w:r w:rsidR="008E5D28" w:rsidRPr="000D4FE3">
        <w:rPr>
          <w:rFonts w:ascii="Noto Sans" w:hAnsi="Noto Sans" w:cs="Noto Sans"/>
          <w:sz w:val="24"/>
          <w:szCs w:val="24"/>
        </w:rPr>
        <w:t xml:space="preserve">esperados </w:t>
      </w:r>
      <w:r w:rsidR="008E5D28" w:rsidRPr="008E5D28">
        <w:rPr>
          <w:rFonts w:ascii="Noto Sans" w:hAnsi="Noto Sans" w:cs="Noto Sans"/>
          <w:color w:val="FF0000"/>
          <w:sz w:val="24"/>
          <w:szCs w:val="24"/>
        </w:rPr>
        <w:t>(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7D1687E6" w14:textId="0290CFD3" w:rsidR="00E25692" w:rsidRPr="000D4FE3" w:rsidRDefault="00E25692" w:rsidP="000D4FE3">
      <w:pPr>
        <w:pStyle w:val="Prrafodelista"/>
        <w:numPr>
          <w:ilvl w:val="1"/>
          <w:numId w:val="66"/>
        </w:num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>Riesgos y supuestos</w:t>
      </w:r>
      <w:r w:rsidR="000D4FE3">
        <w:rPr>
          <w:rFonts w:ascii="Noto Sans" w:hAnsi="Noto Sans" w:cs="Noto Sans"/>
          <w:sz w:val="24"/>
          <w:szCs w:val="24"/>
        </w:rPr>
        <w:t xml:space="preserve"> 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</w:t>
      </w:r>
      <w:r w:rsidR="000D4FE3">
        <w:rPr>
          <w:rFonts w:ascii="Noto Sans" w:hAnsi="Noto Sans" w:cs="Noto Sans"/>
          <w:color w:val="FF0000"/>
          <w:sz w:val="24"/>
          <w:szCs w:val="24"/>
          <w:lang w:val="es-ES"/>
        </w:rPr>
        <w:t xml:space="preserve"> si los hay</w:t>
      </w:r>
      <w:r w:rsidR="000D4FE3" w:rsidRPr="000D4FE3">
        <w:rPr>
          <w:rFonts w:ascii="Noto Sans" w:hAnsi="Noto Sans" w:cs="Noto Sans"/>
          <w:color w:val="FF0000"/>
          <w:sz w:val="24"/>
          <w:szCs w:val="24"/>
          <w:lang w:val="es-ES"/>
        </w:rPr>
        <w:t>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646886BA" w14:textId="0881849B" w:rsidR="00E25692" w:rsidRPr="000D4FE3" w:rsidRDefault="000D4FE3" w:rsidP="000D4FE3">
      <w:pPr>
        <w:spacing w:after="0" w:line="240" w:lineRule="auto"/>
        <w:ind w:left="1134" w:hanging="501"/>
        <w:jc w:val="both"/>
        <w:rPr>
          <w:rFonts w:ascii="Noto Sans" w:hAnsi="Noto Sans" w:cs="Noto Sans"/>
          <w:sz w:val="24"/>
          <w:szCs w:val="24"/>
        </w:rPr>
      </w:pPr>
      <w:r w:rsidRPr="000D4FE3">
        <w:rPr>
          <w:rFonts w:ascii="Noto Sans" w:hAnsi="Noto Sans" w:cs="Noto Sans"/>
          <w:sz w:val="24"/>
          <w:szCs w:val="24"/>
        </w:rPr>
        <w:t xml:space="preserve">1.10 </w:t>
      </w:r>
      <w:r w:rsidR="00E25692" w:rsidRPr="000D4FE3">
        <w:rPr>
          <w:rFonts w:ascii="Noto Sans" w:hAnsi="Noto Sans" w:cs="Noto Sans"/>
          <w:sz w:val="24"/>
          <w:szCs w:val="24"/>
        </w:rPr>
        <w:t xml:space="preserve">Conclusiones </w:t>
      </w: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>(desarrollar)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1905774C" w14:textId="77777777" w:rsidR="00E25692" w:rsidRPr="000D4FE3" w:rsidRDefault="00E25692" w:rsidP="00E25692">
      <w:pPr>
        <w:jc w:val="both"/>
        <w:rPr>
          <w:rFonts w:ascii="Noto Sans" w:hAnsi="Noto Sans" w:cs="Noto Sans"/>
          <w:sz w:val="24"/>
          <w:szCs w:val="24"/>
        </w:rPr>
      </w:pPr>
    </w:p>
    <w:p w14:paraId="01BE5D67" w14:textId="7AC46A74" w:rsidR="00E25692" w:rsidRPr="000D4FE3" w:rsidRDefault="00E25692" w:rsidP="00E25692">
      <w:pPr>
        <w:jc w:val="both"/>
        <w:rPr>
          <w:rFonts w:ascii="Noto Sans" w:hAnsi="Noto Sans" w:cs="Noto Sans"/>
          <w:b/>
          <w:bCs/>
          <w:color w:val="64430D"/>
          <w:sz w:val="24"/>
          <w:szCs w:val="24"/>
        </w:rPr>
      </w:pPr>
      <w:commentRangeStart w:id="2"/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>Apartado II</w:t>
      </w:r>
      <w:commentRangeEnd w:id="2"/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="000D4FE3">
        <w:rPr>
          <w:rStyle w:val="Refdecomentario"/>
        </w:rPr>
        <w:commentReference w:id="2"/>
      </w: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 </w:t>
      </w:r>
      <w:commentRangeStart w:id="3"/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>“</w:t>
      </w:r>
      <w:r w:rsidRPr="000D4FE3">
        <w:rPr>
          <w:rFonts w:ascii="Noto Sans" w:hAnsi="Noto Sans" w:cs="Noto Sans"/>
          <w:b/>
          <w:bCs/>
          <w:color w:val="FF0000"/>
          <w:sz w:val="24"/>
          <w:szCs w:val="24"/>
        </w:rPr>
        <w:t>Marco de trabajo ágil y tecnología 3D</w:t>
      </w: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” </w:t>
      </w:r>
      <w:commentRangeEnd w:id="3"/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commentReference w:id="3"/>
      </w:r>
    </w:p>
    <w:p w14:paraId="7F11F422" w14:textId="77777777" w:rsidR="00E25692" w:rsidRPr="000D4FE3" w:rsidRDefault="00E25692" w:rsidP="00E25692">
      <w:pPr>
        <w:jc w:val="both"/>
        <w:rPr>
          <w:rFonts w:ascii="Noto Sans" w:hAnsi="Noto Sans" w:cs="Noto Sans"/>
          <w:b/>
          <w:sz w:val="24"/>
          <w:szCs w:val="24"/>
        </w:rPr>
      </w:pPr>
    </w:p>
    <w:p w14:paraId="6ECFB3A3" w14:textId="7D865D2B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commentRangeStart w:id="4"/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>2.1. Metodología Scrum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312B6BBA" w14:textId="26B1429E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 xml:space="preserve">        2.1.1 Los Sprint para la gestión del proyecto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69D08D9E" w14:textId="795574F2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>2.2. Tecnología 3D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00D5D872" w14:textId="5E74680A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 xml:space="preserve">        2.2.1 Software de modelado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26DD2C10" w14:textId="32C838DA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 xml:space="preserve">        2.2.2 Impresoras 3D</w:t>
      </w:r>
      <w:commentRangeEnd w:id="4"/>
      <w:r w:rsidRPr="000D4FE3">
        <w:rPr>
          <w:rStyle w:val="Refdecomentario"/>
          <w:rFonts w:ascii="Noto Sans" w:hAnsi="Noto Sans" w:cs="Noto Sans"/>
          <w:color w:val="FF0000"/>
          <w:sz w:val="24"/>
          <w:szCs w:val="24"/>
        </w:rPr>
        <w:commentReference w:id="4"/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5019E1C9" w14:textId="31C537C4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>2.3. Planeación del proyecto</w:t>
      </w:r>
      <w:r w:rsidR="008E5D28">
        <w:rPr>
          <w:rFonts w:ascii="Noto Sans" w:hAnsi="Noto Sans" w:cs="Noto Sans"/>
          <w:color w:val="FF0000"/>
          <w:sz w:val="24"/>
          <w:szCs w:val="24"/>
        </w:rPr>
        <w:t>.</w:t>
      </w:r>
    </w:p>
    <w:p w14:paraId="0BF7C3D6" w14:textId="72D5CC9B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 Liga de acceso a la plataforma de gestión de proyectos</w:t>
      </w:r>
      <w:r w:rsidR="008E5D28">
        <w:rPr>
          <w:rFonts w:ascii="Noto Sans" w:hAnsi="Noto Sans" w:cs="Noto Sans"/>
          <w:color w:val="FF0000"/>
          <w:sz w:val="24"/>
          <w:szCs w:val="24"/>
        </w:rPr>
        <w:t>.</w:t>
      </w:r>
    </w:p>
    <w:p w14:paraId="3B20A270" w14:textId="77777777" w:rsidR="00E25692" w:rsidRDefault="00E25692" w:rsidP="00E25692">
      <w:pPr>
        <w:rPr>
          <w:rFonts w:ascii="Noto Sans" w:hAnsi="Noto Sans" w:cs="Noto Sans"/>
          <w:sz w:val="24"/>
          <w:szCs w:val="24"/>
        </w:rPr>
      </w:pPr>
    </w:p>
    <w:p w14:paraId="07DD36BE" w14:textId="77777777" w:rsidR="000D4FE3" w:rsidRDefault="000D4FE3" w:rsidP="00E25692">
      <w:pPr>
        <w:rPr>
          <w:rFonts w:ascii="Noto Sans" w:hAnsi="Noto Sans" w:cs="Noto Sans"/>
          <w:sz w:val="24"/>
          <w:szCs w:val="24"/>
        </w:rPr>
      </w:pPr>
    </w:p>
    <w:p w14:paraId="5DE539C4" w14:textId="77777777" w:rsidR="000D4FE3" w:rsidRPr="000D4FE3" w:rsidRDefault="000D4FE3" w:rsidP="00E25692">
      <w:pPr>
        <w:rPr>
          <w:rFonts w:ascii="Noto Sans" w:hAnsi="Noto Sans" w:cs="Noto Sans"/>
          <w:sz w:val="24"/>
          <w:szCs w:val="24"/>
        </w:rPr>
      </w:pPr>
    </w:p>
    <w:p w14:paraId="6E047747" w14:textId="12DC1E08" w:rsidR="00E25692" w:rsidRPr="000D4FE3" w:rsidRDefault="00E25692" w:rsidP="00E25692">
      <w:pPr>
        <w:rPr>
          <w:rFonts w:ascii="Noto Sans" w:hAnsi="Noto Sans" w:cs="Noto Sans"/>
          <w:b/>
          <w:sz w:val="24"/>
          <w:szCs w:val="24"/>
        </w:rPr>
      </w:pPr>
      <w:r w:rsidRPr="000D4FE3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Apartado III. </w:t>
      </w:r>
      <w:r w:rsidR="000D4FE3">
        <w:rPr>
          <w:rFonts w:ascii="Noto Sans" w:hAnsi="Noto Sans" w:cs="Noto Sans"/>
          <w:b/>
          <w:bCs/>
          <w:color w:val="64430D"/>
          <w:sz w:val="24"/>
          <w:szCs w:val="24"/>
        </w:rPr>
        <w:t>“</w:t>
      </w:r>
      <w:commentRangeStart w:id="5"/>
      <w:r w:rsidRPr="000D4FE3">
        <w:rPr>
          <w:rFonts w:ascii="Noto Sans" w:hAnsi="Noto Sans" w:cs="Noto Sans"/>
          <w:b/>
          <w:bCs/>
          <w:color w:val="FF0000"/>
          <w:sz w:val="24"/>
          <w:szCs w:val="24"/>
        </w:rPr>
        <w:t>Desarrollo de plantillas personalizadas</w:t>
      </w:r>
      <w:commentRangeEnd w:id="5"/>
      <w:r w:rsidR="008E5D28">
        <w:rPr>
          <w:rStyle w:val="Refdecomentario"/>
        </w:rPr>
        <w:commentReference w:id="5"/>
      </w:r>
      <w:r w:rsidR="000D4FE3">
        <w:rPr>
          <w:rFonts w:ascii="Noto Sans" w:hAnsi="Noto Sans" w:cs="Noto Sans"/>
          <w:b/>
          <w:sz w:val="24"/>
          <w:szCs w:val="24"/>
        </w:rPr>
        <w:t>”</w:t>
      </w:r>
    </w:p>
    <w:p w14:paraId="3C60E1C5" w14:textId="77777777" w:rsidR="00E25692" w:rsidRPr="000D4FE3" w:rsidRDefault="00E25692" w:rsidP="00E25692">
      <w:pPr>
        <w:rPr>
          <w:rFonts w:ascii="Noto Sans" w:hAnsi="Noto Sans" w:cs="Noto Sans"/>
          <w:sz w:val="24"/>
          <w:szCs w:val="24"/>
        </w:rPr>
      </w:pPr>
    </w:p>
    <w:p w14:paraId="6BC20985" w14:textId="0DBAAD34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commentRangeStart w:id="6"/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>3.1 Análisis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0DF4340C" w14:textId="756AC73A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 xml:space="preserve">       3.1 Recolección de datos</w:t>
      </w:r>
      <w:r w:rsidR="00813E99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6C7D663B" w14:textId="1C6A0198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 xml:space="preserve">       3.2 Requerimientos de tecnologías 3D</w:t>
      </w:r>
      <w:r w:rsidR="00813E99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21C7D647" w14:textId="29CBF212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  <w:lang w:val="es-ES"/>
        </w:rPr>
      </w:pPr>
      <w:r w:rsidRPr="000D4FE3">
        <w:rPr>
          <w:rFonts w:ascii="Noto Sans" w:hAnsi="Noto Sans" w:cs="Noto Sans"/>
          <w:color w:val="FF0000"/>
          <w:sz w:val="24"/>
          <w:szCs w:val="24"/>
          <w:lang w:val="es-ES"/>
        </w:rPr>
        <w:t>3.2 Diseño de plantillas</w:t>
      </w:r>
      <w:r w:rsidR="00813E99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0A742A8D" w14:textId="10126BD1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3.2.1 Desarrollo del modelado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</w:p>
    <w:p w14:paraId="25912503" w14:textId="2DBEEB26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3.2.2 Validación del diseño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</w:p>
    <w:p w14:paraId="4C45A9FF" w14:textId="104FC974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>3.3 Desarrollo de plantillas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</w:p>
    <w:p w14:paraId="27978789" w14:textId="3FC691F1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3.3.1 Desarrollo de plantillas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</w:p>
    <w:p w14:paraId="7B375BD2" w14:textId="3FD99435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3.3.2 Producción de plantillas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  <w:r w:rsidRPr="000D4FE3">
        <w:rPr>
          <w:rFonts w:ascii="Noto Sans" w:hAnsi="Noto Sans" w:cs="Noto Sans"/>
          <w:color w:val="FF0000"/>
          <w:sz w:val="24"/>
          <w:szCs w:val="24"/>
        </w:rPr>
        <w:t xml:space="preserve"> </w:t>
      </w:r>
    </w:p>
    <w:p w14:paraId="15CA8B51" w14:textId="19177DF0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>3.4. Pruebas y ajustes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</w:p>
    <w:p w14:paraId="164F5801" w14:textId="35471B02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3.4.1 Pruebas de plantillas en paciente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</w:p>
    <w:p w14:paraId="7CEFCCF7" w14:textId="03E3E5C2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 3.4.2 Ajuste al modelo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  <w:r w:rsidRPr="000D4FE3">
        <w:rPr>
          <w:rFonts w:ascii="Noto Sans" w:hAnsi="Noto Sans" w:cs="Noto Sans"/>
          <w:color w:val="FF0000"/>
          <w:sz w:val="24"/>
          <w:szCs w:val="24"/>
        </w:rPr>
        <w:t xml:space="preserve"> </w:t>
      </w:r>
    </w:p>
    <w:p w14:paraId="16971F30" w14:textId="58F208A2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 xml:space="preserve">       3.4.3 Capacitación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  <w:r w:rsidRPr="000D4FE3">
        <w:rPr>
          <w:rFonts w:ascii="Noto Sans" w:hAnsi="Noto Sans" w:cs="Noto Sans"/>
          <w:color w:val="FF0000"/>
          <w:sz w:val="24"/>
          <w:szCs w:val="24"/>
        </w:rPr>
        <w:t xml:space="preserve"> </w:t>
      </w:r>
    </w:p>
    <w:p w14:paraId="3E9426DD" w14:textId="584221CA" w:rsidR="00E25692" w:rsidRPr="000D4FE3" w:rsidRDefault="00E25692" w:rsidP="000D4FE3">
      <w:pPr>
        <w:spacing w:after="0"/>
        <w:ind w:left="709"/>
        <w:rPr>
          <w:rFonts w:ascii="Noto Sans" w:hAnsi="Noto Sans" w:cs="Noto Sans"/>
          <w:color w:val="FF0000"/>
          <w:sz w:val="24"/>
          <w:szCs w:val="24"/>
        </w:rPr>
      </w:pPr>
      <w:r w:rsidRPr="000D4FE3">
        <w:rPr>
          <w:rFonts w:ascii="Noto Sans" w:hAnsi="Noto Sans" w:cs="Noto Sans"/>
          <w:color w:val="FF0000"/>
          <w:sz w:val="24"/>
          <w:szCs w:val="24"/>
        </w:rPr>
        <w:t>3.5 Evaluación de impacto</w:t>
      </w:r>
      <w:r w:rsidR="00813E99">
        <w:rPr>
          <w:rFonts w:ascii="Noto Sans" w:hAnsi="Noto Sans" w:cs="Noto Sans"/>
          <w:color w:val="FF0000"/>
          <w:sz w:val="24"/>
          <w:szCs w:val="24"/>
        </w:rPr>
        <w:t>.</w:t>
      </w:r>
      <w:r w:rsidRPr="000D4FE3">
        <w:rPr>
          <w:rFonts w:ascii="Noto Sans" w:hAnsi="Noto Sans" w:cs="Noto Sans"/>
          <w:color w:val="FF0000"/>
          <w:sz w:val="24"/>
          <w:szCs w:val="24"/>
        </w:rPr>
        <w:t xml:space="preserve"> </w:t>
      </w:r>
      <w:commentRangeEnd w:id="6"/>
      <w:r w:rsidR="008E5D28">
        <w:rPr>
          <w:rStyle w:val="Refdecomentario"/>
        </w:rPr>
        <w:commentReference w:id="6"/>
      </w:r>
    </w:p>
    <w:p w14:paraId="54A3CF7D" w14:textId="77777777" w:rsidR="00E25692" w:rsidRPr="000D4FE3" w:rsidRDefault="00E25692" w:rsidP="00E25692">
      <w:pPr>
        <w:rPr>
          <w:rFonts w:ascii="Noto Sans" w:hAnsi="Noto Sans" w:cs="Noto Sans"/>
          <w:sz w:val="24"/>
          <w:szCs w:val="24"/>
        </w:rPr>
      </w:pPr>
    </w:p>
    <w:p w14:paraId="2B5BDB22" w14:textId="7C1734A5" w:rsidR="00E25692" w:rsidRPr="008E5D28" w:rsidRDefault="00E25692" w:rsidP="00E25692">
      <w:pPr>
        <w:rPr>
          <w:rFonts w:ascii="Noto Sans" w:hAnsi="Noto Sans" w:cs="Noto Sans"/>
          <w:color w:val="FF0000"/>
          <w:sz w:val="24"/>
          <w:szCs w:val="24"/>
        </w:rPr>
      </w:pP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>Conclusiones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 </w:t>
      </w:r>
      <w:r w:rsidRPr="008E5D28">
        <w:rPr>
          <w:rFonts w:ascii="Noto Sans" w:hAnsi="Noto Sans" w:cs="Noto Sans"/>
          <w:color w:val="FF0000"/>
          <w:sz w:val="24"/>
          <w:szCs w:val="24"/>
        </w:rPr>
        <w:t>(</w:t>
      </w:r>
      <w:r w:rsidR="008E5D28">
        <w:rPr>
          <w:rFonts w:ascii="Noto Sans" w:hAnsi="Noto Sans" w:cs="Noto Sans"/>
          <w:color w:val="FF0000"/>
          <w:sz w:val="24"/>
          <w:szCs w:val="24"/>
        </w:rPr>
        <w:t>Elaborar</w:t>
      </w:r>
      <w:r w:rsidRPr="008E5D28">
        <w:rPr>
          <w:rFonts w:ascii="Noto Sans" w:hAnsi="Noto Sans" w:cs="Noto Sans"/>
          <w:color w:val="FF0000"/>
          <w:sz w:val="24"/>
          <w:szCs w:val="24"/>
        </w:rPr>
        <w:t xml:space="preserve"> al concluir el documento/proyecto)</w:t>
      </w:r>
      <w:r w:rsidR="008E5D28">
        <w:rPr>
          <w:rFonts w:ascii="Noto Sans" w:hAnsi="Noto Sans" w:cs="Noto Sans"/>
          <w:color w:val="FF0000"/>
          <w:sz w:val="24"/>
          <w:szCs w:val="24"/>
        </w:rPr>
        <w:t>.</w:t>
      </w:r>
    </w:p>
    <w:p w14:paraId="7DF27054" w14:textId="72D672D0" w:rsidR="00E25692" w:rsidRPr="008E5D28" w:rsidRDefault="00E25692" w:rsidP="00E25692">
      <w:pPr>
        <w:rPr>
          <w:rFonts w:ascii="Noto Sans" w:hAnsi="Noto Sans" w:cs="Noto Sans"/>
          <w:color w:val="FF0000"/>
          <w:sz w:val="24"/>
          <w:szCs w:val="24"/>
        </w:rPr>
      </w:pP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Trabajo 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f</w:t>
      </w: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>uturo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0D4FE3">
        <w:rPr>
          <w:rFonts w:ascii="Noto Sans" w:hAnsi="Noto Sans" w:cs="Noto Sans"/>
          <w:b/>
          <w:bCs/>
          <w:sz w:val="24"/>
          <w:szCs w:val="24"/>
        </w:rPr>
        <w:t xml:space="preserve"> </w:t>
      </w:r>
      <w:r w:rsidRPr="008E5D28">
        <w:rPr>
          <w:rFonts w:ascii="Noto Sans" w:hAnsi="Noto Sans" w:cs="Noto Sans"/>
          <w:color w:val="FF0000"/>
          <w:sz w:val="24"/>
          <w:szCs w:val="24"/>
        </w:rPr>
        <w:t>(</w:t>
      </w:r>
      <w:r w:rsidR="008E5D28">
        <w:rPr>
          <w:rFonts w:ascii="Noto Sans" w:hAnsi="Noto Sans" w:cs="Noto Sans"/>
          <w:color w:val="FF0000"/>
          <w:sz w:val="24"/>
          <w:szCs w:val="24"/>
        </w:rPr>
        <w:t>Elaborar</w:t>
      </w:r>
      <w:r w:rsidRPr="008E5D28">
        <w:rPr>
          <w:rFonts w:ascii="Noto Sans" w:hAnsi="Noto Sans" w:cs="Noto Sans"/>
          <w:color w:val="FF0000"/>
          <w:sz w:val="24"/>
          <w:szCs w:val="24"/>
        </w:rPr>
        <w:t xml:space="preserve"> al concluir el documento/proyecto)</w:t>
      </w:r>
      <w:r w:rsidR="008E5D28">
        <w:rPr>
          <w:rFonts w:ascii="Noto Sans" w:hAnsi="Noto Sans" w:cs="Noto Sans"/>
          <w:color w:val="FF0000"/>
          <w:sz w:val="24"/>
          <w:szCs w:val="24"/>
        </w:rPr>
        <w:t>.</w:t>
      </w:r>
    </w:p>
    <w:p w14:paraId="2F491806" w14:textId="27FF8AAD" w:rsidR="00E25692" w:rsidRPr="000D4FE3" w:rsidRDefault="00E25692" w:rsidP="00E25692">
      <w:pPr>
        <w:rPr>
          <w:rFonts w:ascii="Noto Sans" w:hAnsi="Noto Sans" w:cs="Noto Sans"/>
          <w:b/>
          <w:bCs/>
          <w:sz w:val="24"/>
          <w:szCs w:val="24"/>
          <w:lang w:val="es-ES"/>
        </w:rPr>
      </w:pP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>Bibliografía en formato APA en la versión 7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0D4FE3">
        <w:rPr>
          <w:rFonts w:ascii="Noto Sans" w:hAnsi="Noto Sans" w:cs="Noto Sans"/>
          <w:b/>
          <w:bCs/>
          <w:sz w:val="24"/>
          <w:szCs w:val="24"/>
          <w:lang w:val="es-ES"/>
        </w:rPr>
        <w:t xml:space="preserve"> </w:t>
      </w:r>
      <w:r w:rsidRPr="008E5D28">
        <w:rPr>
          <w:rFonts w:ascii="Noto Sans" w:hAnsi="Noto Sans" w:cs="Noto Sans"/>
          <w:color w:val="FF0000"/>
          <w:sz w:val="24"/>
          <w:szCs w:val="24"/>
          <w:lang w:val="es-ES"/>
        </w:rPr>
        <w:t>(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Integrar la desarrollada en el apartado II</w:t>
      </w:r>
      <w:r w:rsidRPr="008E5D28">
        <w:rPr>
          <w:rFonts w:ascii="Noto Sans" w:hAnsi="Noto Sans" w:cs="Noto Sans"/>
          <w:color w:val="FF0000"/>
          <w:sz w:val="24"/>
          <w:szCs w:val="24"/>
          <w:lang w:val="es-ES"/>
        </w:rPr>
        <w:t>)</w:t>
      </w:r>
      <w:r w:rsidR="008E5D28">
        <w:rPr>
          <w:rFonts w:ascii="Noto Sans" w:hAnsi="Noto Sans" w:cs="Noto Sans"/>
          <w:color w:val="FF0000"/>
          <w:sz w:val="24"/>
          <w:szCs w:val="24"/>
          <w:lang w:val="es-ES"/>
        </w:rPr>
        <w:t>.</w:t>
      </w:r>
    </w:p>
    <w:p w14:paraId="222B6BCF" w14:textId="1177E518" w:rsidR="00E25692" w:rsidRPr="008E5D28" w:rsidRDefault="00E25692" w:rsidP="00E25692">
      <w:pPr>
        <w:rPr>
          <w:rFonts w:ascii="Noto Sans" w:hAnsi="Noto Sans" w:cs="Noto Sans"/>
          <w:color w:val="FF0000"/>
          <w:sz w:val="24"/>
          <w:szCs w:val="24"/>
        </w:rPr>
      </w:pP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>Anexos</w:t>
      </w:r>
      <w:r w:rsidR="00813E99">
        <w:rPr>
          <w:rFonts w:ascii="Noto Sans" w:hAnsi="Noto Sans" w:cs="Noto Sans"/>
          <w:b/>
          <w:bCs/>
          <w:color w:val="64430D"/>
          <w:sz w:val="24"/>
          <w:szCs w:val="24"/>
        </w:rPr>
        <w:t>.</w:t>
      </w:r>
      <w:r w:rsidRPr="008E5D28">
        <w:rPr>
          <w:rFonts w:ascii="Noto Sans" w:hAnsi="Noto Sans" w:cs="Noto Sans"/>
          <w:b/>
          <w:bCs/>
          <w:color w:val="64430D"/>
          <w:sz w:val="24"/>
          <w:szCs w:val="24"/>
        </w:rPr>
        <w:t xml:space="preserve"> </w:t>
      </w:r>
      <w:r w:rsidRPr="008E5D28">
        <w:rPr>
          <w:rFonts w:ascii="Noto Sans" w:hAnsi="Noto Sans" w:cs="Noto Sans"/>
          <w:color w:val="FF0000"/>
          <w:sz w:val="24"/>
          <w:szCs w:val="24"/>
        </w:rPr>
        <w:t>(si hay, como manuales, código, ligas de acceso, etcétera)</w:t>
      </w:r>
      <w:r w:rsidR="008E5D28">
        <w:rPr>
          <w:rFonts w:ascii="Noto Sans" w:hAnsi="Noto Sans" w:cs="Noto Sans"/>
          <w:color w:val="FF0000"/>
          <w:sz w:val="24"/>
          <w:szCs w:val="24"/>
        </w:rPr>
        <w:t>.</w:t>
      </w:r>
    </w:p>
    <w:p w14:paraId="6DA24D0B" w14:textId="77777777" w:rsidR="00E25692" w:rsidRPr="000D4FE3" w:rsidRDefault="00E25692" w:rsidP="00AE4F57">
      <w:pPr>
        <w:spacing w:after="120"/>
        <w:jc w:val="both"/>
        <w:rPr>
          <w:rFonts w:ascii="Noto Sans" w:hAnsi="Noto Sans" w:cs="Noto Sans"/>
          <w:b/>
          <w:bCs/>
          <w:color w:val="64430D"/>
          <w:sz w:val="24"/>
          <w:szCs w:val="24"/>
        </w:rPr>
      </w:pPr>
    </w:p>
    <w:p w14:paraId="72F10046" w14:textId="77777777" w:rsidR="00E25692" w:rsidRPr="000D4FE3" w:rsidRDefault="00E25692" w:rsidP="00AE4F57">
      <w:pPr>
        <w:spacing w:after="120"/>
        <w:jc w:val="both"/>
        <w:rPr>
          <w:rFonts w:ascii="Noto Sans" w:hAnsi="Noto Sans" w:cs="Noto Sans"/>
          <w:b/>
          <w:bCs/>
          <w:color w:val="64430D"/>
          <w:sz w:val="24"/>
          <w:szCs w:val="24"/>
        </w:rPr>
      </w:pPr>
    </w:p>
    <w:p w14:paraId="6C4FBB10" w14:textId="77777777" w:rsidR="00E25692" w:rsidRDefault="00E25692" w:rsidP="00AE4F57">
      <w:pPr>
        <w:spacing w:after="120"/>
        <w:jc w:val="both"/>
        <w:rPr>
          <w:rFonts w:ascii="Noto Sans" w:hAnsi="Noto Sans" w:cs="Noto Sans"/>
          <w:b/>
          <w:bCs/>
          <w:color w:val="64430D"/>
        </w:rPr>
      </w:pPr>
    </w:p>
    <w:sectPr w:rsidR="00E2569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dres Isaac Montes Lopez" w:date="2025-04-04T17:21:00Z" w:initials="AM">
    <w:p w14:paraId="6C1DCE9A" w14:textId="77777777" w:rsidR="000D4FE3" w:rsidRDefault="000D4FE3" w:rsidP="000D4FE3">
      <w:pPr>
        <w:pStyle w:val="Textocomentario"/>
      </w:pPr>
      <w:r>
        <w:rPr>
          <w:rStyle w:val="Refdecomentario"/>
        </w:rPr>
        <w:annotationRef/>
      </w:r>
      <w:r>
        <w:t>Desarrolla los elementos con fuente en color rojo, según lo solicitado. Elimina estos globos de comentarios en tu entrega final.</w:t>
      </w:r>
    </w:p>
  </w:comment>
  <w:comment w:id="1" w:author="Andres Isaac Montes Lopez" w:date="2025-04-04T17:22:00Z" w:initials="AM">
    <w:p w14:paraId="7918EAC4" w14:textId="77777777" w:rsidR="000D4FE3" w:rsidRDefault="000D4FE3" w:rsidP="000D4FE3">
      <w:pPr>
        <w:pStyle w:val="Textocomentario"/>
      </w:pPr>
      <w:r>
        <w:rPr>
          <w:rStyle w:val="Refdecomentario"/>
        </w:rPr>
        <w:annotationRef/>
      </w:r>
      <w:r>
        <w:t xml:space="preserve">Desarrollar con base en las indicaciones de Práctica I y consultando el recurso </w:t>
      </w:r>
      <w:r>
        <w:rPr>
          <w:b/>
          <w:bCs/>
        </w:rPr>
        <w:t>Ejemplo del desarrollo de un proyecto.</w:t>
      </w:r>
    </w:p>
  </w:comment>
  <w:comment w:id="2" w:author="Andres Isaac Montes Lopez" w:date="2025-04-04T17:24:00Z" w:initials="AM">
    <w:p w14:paraId="63617A77" w14:textId="77777777" w:rsidR="000D4FE3" w:rsidRDefault="000D4FE3" w:rsidP="000D4FE3">
      <w:pPr>
        <w:pStyle w:val="Textocomentario"/>
      </w:pPr>
      <w:r>
        <w:rPr>
          <w:rStyle w:val="Refdecomentario"/>
        </w:rPr>
        <w:annotationRef/>
      </w:r>
      <w:r>
        <w:t xml:space="preserve">Desarrollar con base en las indicaciones de Práctica II y consultando el recurso  </w:t>
      </w:r>
      <w:r>
        <w:rPr>
          <w:b/>
          <w:bCs/>
        </w:rPr>
        <w:t>Ejemplo del desarrollo de un proyecto.</w:t>
      </w:r>
    </w:p>
  </w:comment>
  <w:comment w:id="3" w:author="Pilar Gomez Miranda" w:date="2024-10-26T21:59:00Z" w:initials="PG">
    <w:p w14:paraId="2F770D9F" w14:textId="6251715E" w:rsidR="00E25692" w:rsidRDefault="00E25692" w:rsidP="00E25692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Recuerda que este es un ejemplo aquí debes colocar el nombre de la metodología y la tecnología correspondiente al proyecto propuesto.</w:t>
      </w:r>
    </w:p>
  </w:comment>
  <w:comment w:id="4" w:author="Pilar Gomez Miranda" w:date="2024-10-26T22:04:00Z" w:initials="PG">
    <w:p w14:paraId="05526ACD" w14:textId="77777777" w:rsidR="00E25692" w:rsidRDefault="00E25692" w:rsidP="00E25692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 xml:space="preserve">No olvides que estos son ejemplo para que tu definas los apartados considerando lo que aplicaras de la metodología y de las tecnologías. El ejemplo esta en base al presentado para la etapa I proyecto a desarrollar </w:t>
      </w:r>
    </w:p>
  </w:comment>
  <w:comment w:id="5" w:author="Andres Isaac Montes Lopez" w:date="2025-04-04T17:33:00Z" w:initials="AM">
    <w:p w14:paraId="4D934D1A" w14:textId="77777777" w:rsidR="008E5D28" w:rsidRDefault="008E5D28" w:rsidP="008E5D28">
      <w:pPr>
        <w:pStyle w:val="Textocomentario"/>
      </w:pPr>
      <w:r>
        <w:rPr>
          <w:rStyle w:val="Refdecomentario"/>
        </w:rPr>
        <w:annotationRef/>
      </w:r>
      <w:r>
        <w:t>Nombrar conforme el proyecto a desarrollar.</w:t>
      </w:r>
    </w:p>
  </w:comment>
  <w:comment w:id="6" w:author="Andres Isaac Montes Lopez" w:date="2025-04-04T17:29:00Z" w:initials="AM">
    <w:p w14:paraId="0195FA37" w14:textId="7095C978" w:rsidR="008E5D28" w:rsidRDefault="008E5D28" w:rsidP="008E5D28">
      <w:pPr>
        <w:pStyle w:val="Textocomentario"/>
      </w:pPr>
      <w:r>
        <w:rPr>
          <w:rStyle w:val="Refdecomentario"/>
        </w:rPr>
        <w:annotationRef/>
      </w:r>
      <w:r>
        <w:rPr>
          <w:color w:val="000000"/>
        </w:rPr>
        <w:t>No olvides que estos sub apartados son ejemplos para que tu definas los sub apartados considerando lo que aplicarás de la metodología y de las tecnologías. El ejemplo esta en base al presentado para la etapa Iproyecto a desarrollar.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C1DCE9A" w15:done="0"/>
  <w15:commentEx w15:paraId="7918EAC4" w15:done="0"/>
  <w15:commentEx w15:paraId="63617A77" w15:done="0"/>
  <w15:commentEx w15:paraId="2F770D9F" w15:done="0"/>
  <w15:commentEx w15:paraId="05526ACD" w15:done="0"/>
  <w15:commentEx w15:paraId="4D934D1A" w15:done="0"/>
  <w15:commentEx w15:paraId="0195FA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5659DA" w16cex:dateUtc="2025-04-04T23:21:00Z"/>
  <w16cex:commentExtensible w16cex:durableId="2CAA2A70" w16cex:dateUtc="2025-04-04T23:22:00Z"/>
  <w16cex:commentExtensible w16cex:durableId="4ED825BC" w16cex:dateUtc="2025-04-04T23:24:00Z"/>
  <w16cex:commentExtensible w16cex:durableId="57AE7281" w16cex:dateUtc="2024-10-27T03:59:00Z"/>
  <w16cex:commentExtensible w16cex:durableId="44B41960" w16cex:dateUtc="2024-10-27T04:04:00Z"/>
  <w16cex:commentExtensible w16cex:durableId="15423442" w16cex:dateUtc="2025-04-04T23:33:00Z"/>
  <w16cex:commentExtensible w16cex:durableId="341D385A" w16cex:dateUtc="2025-04-04T2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C1DCE9A" w16cid:durableId="305659DA"/>
  <w16cid:commentId w16cid:paraId="7918EAC4" w16cid:durableId="2CAA2A70"/>
  <w16cid:commentId w16cid:paraId="63617A77" w16cid:durableId="4ED825BC"/>
  <w16cid:commentId w16cid:paraId="2F770D9F" w16cid:durableId="57AE7281"/>
  <w16cid:commentId w16cid:paraId="05526ACD" w16cid:durableId="44B41960"/>
  <w16cid:commentId w16cid:paraId="4D934D1A" w16cid:durableId="15423442"/>
  <w16cid:commentId w16cid:paraId="0195FA37" w16cid:durableId="341D38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8E490" w14:textId="77777777" w:rsidR="008A67E6" w:rsidRDefault="008A67E6" w:rsidP="00C72352">
      <w:pPr>
        <w:spacing w:after="0" w:line="240" w:lineRule="auto"/>
      </w:pPr>
      <w:r>
        <w:separator/>
      </w:r>
    </w:p>
  </w:endnote>
  <w:endnote w:type="continuationSeparator" w:id="0">
    <w:p w14:paraId="4A616191" w14:textId="77777777" w:rsidR="008A67E6" w:rsidRDefault="008A67E6" w:rsidP="00C7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686A9" w14:textId="77777777" w:rsidR="008A67E6" w:rsidRDefault="008A67E6" w:rsidP="00C72352">
      <w:pPr>
        <w:spacing w:after="0" w:line="240" w:lineRule="auto"/>
      </w:pPr>
      <w:r>
        <w:separator/>
      </w:r>
    </w:p>
  </w:footnote>
  <w:footnote w:type="continuationSeparator" w:id="0">
    <w:p w14:paraId="58F7C82B" w14:textId="77777777" w:rsidR="008A67E6" w:rsidRDefault="008A67E6" w:rsidP="00C7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4D054" w14:textId="68D4EFE2" w:rsidR="00C72352" w:rsidRDefault="00545356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0377213" wp14:editId="7A201805">
              <wp:simplePos x="0" y="0"/>
              <wp:positionH relativeFrom="column">
                <wp:posOffset>-1021080</wp:posOffset>
              </wp:positionH>
              <wp:positionV relativeFrom="paragraph">
                <wp:posOffset>-147320</wp:posOffset>
              </wp:positionV>
              <wp:extent cx="4523105" cy="1404620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3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DB1BD" w14:textId="223DB40D" w:rsidR="0095789E" w:rsidRPr="00545356" w:rsidRDefault="00E25692">
                          <w:pPr>
                            <w:rPr>
                              <w:rFonts w:ascii="Geomanist" w:hAnsi="Geomanist"/>
                              <w:color w:val="FFFFFF" w:themeColor="background1"/>
                            </w:rPr>
                          </w:pPr>
                          <w:r>
                            <w:rPr>
                              <w:rFonts w:ascii="Geomanist" w:hAnsi="Geomanist"/>
                              <w:color w:val="FFFFFF" w:themeColor="background1"/>
                            </w:rPr>
                            <w:t>Documentación del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37721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0.4pt;margin-top:-11.6pt;width:356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" filled="f" stroked="f">
              <v:textbox style="mso-fit-shape-to-text:t">
                <w:txbxContent>
                  <w:p w14:paraId="7B7DB1BD" w14:textId="223DB40D" w:rsidR="0095789E" w:rsidRPr="00545356" w:rsidRDefault="00E25692">
                    <w:pPr>
                      <w:rPr>
                        <w:rFonts w:ascii="Geomanist" w:hAnsi="Geomanist"/>
                        <w:color w:val="FFFFFF" w:themeColor="background1"/>
                      </w:rPr>
                    </w:pPr>
                    <w:r>
                      <w:rPr>
                        <w:rFonts w:ascii="Geomanist" w:hAnsi="Geomanist"/>
                        <w:color w:val="FFFFFF" w:themeColor="background1"/>
                      </w:rPr>
                      <w:t>Documentación del desarrollo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8F4"/>
    <w:multiLevelType w:val="multilevel"/>
    <w:tmpl w:val="086C8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EA038C"/>
    <w:multiLevelType w:val="multilevel"/>
    <w:tmpl w:val="6AFCC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E0A55"/>
    <w:multiLevelType w:val="hybridMultilevel"/>
    <w:tmpl w:val="259AE9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6FE1"/>
    <w:multiLevelType w:val="hybridMultilevel"/>
    <w:tmpl w:val="BF8624E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F180C"/>
    <w:multiLevelType w:val="multilevel"/>
    <w:tmpl w:val="8D5EE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6331C5"/>
    <w:multiLevelType w:val="multilevel"/>
    <w:tmpl w:val="022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EE54BB"/>
    <w:multiLevelType w:val="multilevel"/>
    <w:tmpl w:val="B18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959D8"/>
    <w:multiLevelType w:val="multilevel"/>
    <w:tmpl w:val="1DCA4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D1090D"/>
    <w:multiLevelType w:val="multilevel"/>
    <w:tmpl w:val="DB8E9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70129BA"/>
    <w:multiLevelType w:val="hybridMultilevel"/>
    <w:tmpl w:val="0894571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122F62"/>
    <w:multiLevelType w:val="multilevel"/>
    <w:tmpl w:val="03FC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2250E"/>
    <w:multiLevelType w:val="multilevel"/>
    <w:tmpl w:val="70088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A48F4"/>
    <w:multiLevelType w:val="multilevel"/>
    <w:tmpl w:val="DC58A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D3C502A"/>
    <w:multiLevelType w:val="multilevel"/>
    <w:tmpl w:val="588C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C494B"/>
    <w:multiLevelType w:val="multilevel"/>
    <w:tmpl w:val="9730AD3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0F21FBB"/>
    <w:multiLevelType w:val="hybridMultilevel"/>
    <w:tmpl w:val="E5F69D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3E4AD4"/>
    <w:multiLevelType w:val="multilevel"/>
    <w:tmpl w:val="B3EE6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FA3A02"/>
    <w:multiLevelType w:val="multilevel"/>
    <w:tmpl w:val="4E5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CC6D78"/>
    <w:multiLevelType w:val="multilevel"/>
    <w:tmpl w:val="CDA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60EE3"/>
    <w:multiLevelType w:val="multilevel"/>
    <w:tmpl w:val="B9A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137F63"/>
    <w:multiLevelType w:val="multilevel"/>
    <w:tmpl w:val="749E7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A677742"/>
    <w:multiLevelType w:val="multilevel"/>
    <w:tmpl w:val="E618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B93E2D"/>
    <w:multiLevelType w:val="multilevel"/>
    <w:tmpl w:val="1B5E6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25052EB"/>
    <w:multiLevelType w:val="multilevel"/>
    <w:tmpl w:val="73E6B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7856B2"/>
    <w:multiLevelType w:val="multilevel"/>
    <w:tmpl w:val="5FF23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4206254"/>
    <w:multiLevelType w:val="multilevel"/>
    <w:tmpl w:val="0568B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4764E7B"/>
    <w:multiLevelType w:val="multilevel"/>
    <w:tmpl w:val="FD1A9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7D223D9"/>
    <w:multiLevelType w:val="multilevel"/>
    <w:tmpl w:val="CA42D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C704F34"/>
    <w:multiLevelType w:val="multilevel"/>
    <w:tmpl w:val="6450B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D706A1"/>
    <w:multiLevelType w:val="hybridMultilevel"/>
    <w:tmpl w:val="05DE6A8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29217D"/>
    <w:multiLevelType w:val="multilevel"/>
    <w:tmpl w:val="C96E3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4541A6B"/>
    <w:multiLevelType w:val="multilevel"/>
    <w:tmpl w:val="5E64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B443AC"/>
    <w:multiLevelType w:val="multilevel"/>
    <w:tmpl w:val="AD984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5B7499B"/>
    <w:multiLevelType w:val="multilevel"/>
    <w:tmpl w:val="E6D2A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0103322"/>
    <w:multiLevelType w:val="multilevel"/>
    <w:tmpl w:val="BBE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800F7B"/>
    <w:multiLevelType w:val="hybridMultilevel"/>
    <w:tmpl w:val="33D6FB9A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27B6D84"/>
    <w:multiLevelType w:val="multilevel"/>
    <w:tmpl w:val="A79EFFFA"/>
    <w:lvl w:ilvl="0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5E2B65A7"/>
    <w:multiLevelType w:val="multilevel"/>
    <w:tmpl w:val="0D5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342FAB"/>
    <w:multiLevelType w:val="multilevel"/>
    <w:tmpl w:val="D3F4F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E7D3AA1"/>
    <w:multiLevelType w:val="multilevel"/>
    <w:tmpl w:val="D5AA5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F092C78"/>
    <w:multiLevelType w:val="multilevel"/>
    <w:tmpl w:val="598CC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1233EB9"/>
    <w:multiLevelType w:val="hybridMultilevel"/>
    <w:tmpl w:val="1C30C93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D42E66"/>
    <w:multiLevelType w:val="multilevel"/>
    <w:tmpl w:val="739EF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3" w15:restartNumberingAfterBreak="0">
    <w:nsid w:val="63CE1C4D"/>
    <w:multiLevelType w:val="hybridMultilevel"/>
    <w:tmpl w:val="C45C9D4E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522258C"/>
    <w:multiLevelType w:val="hybridMultilevel"/>
    <w:tmpl w:val="46E41DF4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6D424FF"/>
    <w:multiLevelType w:val="multilevel"/>
    <w:tmpl w:val="26560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6D83BB4"/>
    <w:multiLevelType w:val="multilevel"/>
    <w:tmpl w:val="53A68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6F109FC"/>
    <w:multiLevelType w:val="multilevel"/>
    <w:tmpl w:val="989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5261D8"/>
    <w:multiLevelType w:val="multilevel"/>
    <w:tmpl w:val="BA061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3019A8"/>
    <w:multiLevelType w:val="multilevel"/>
    <w:tmpl w:val="CF4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4813C3"/>
    <w:multiLevelType w:val="multilevel"/>
    <w:tmpl w:val="AA7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0639B"/>
    <w:multiLevelType w:val="multilevel"/>
    <w:tmpl w:val="DE4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1F39DA"/>
    <w:multiLevelType w:val="hybridMultilevel"/>
    <w:tmpl w:val="1EE22D8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5D3719"/>
    <w:multiLevelType w:val="multilevel"/>
    <w:tmpl w:val="DD603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04F4E2D"/>
    <w:multiLevelType w:val="hybridMultilevel"/>
    <w:tmpl w:val="D20831A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72557628"/>
    <w:multiLevelType w:val="multilevel"/>
    <w:tmpl w:val="5BBCD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3491589"/>
    <w:multiLevelType w:val="multilevel"/>
    <w:tmpl w:val="EF122880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7" w15:restartNumberingAfterBreak="0">
    <w:nsid w:val="74471B76"/>
    <w:multiLevelType w:val="multilevel"/>
    <w:tmpl w:val="599C0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76765DEF"/>
    <w:multiLevelType w:val="multilevel"/>
    <w:tmpl w:val="D3B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41573D"/>
    <w:multiLevelType w:val="hybridMultilevel"/>
    <w:tmpl w:val="2C46F66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7F12710"/>
    <w:multiLevelType w:val="multilevel"/>
    <w:tmpl w:val="86A02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79F4629E"/>
    <w:multiLevelType w:val="multilevel"/>
    <w:tmpl w:val="1A4AE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7A097798"/>
    <w:multiLevelType w:val="hybridMultilevel"/>
    <w:tmpl w:val="B18CD400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C2B43C8"/>
    <w:multiLevelType w:val="multilevel"/>
    <w:tmpl w:val="115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D433B15"/>
    <w:multiLevelType w:val="multilevel"/>
    <w:tmpl w:val="AF863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7DF20D13"/>
    <w:multiLevelType w:val="multilevel"/>
    <w:tmpl w:val="01B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032844">
    <w:abstractNumId w:val="2"/>
  </w:num>
  <w:num w:numId="2" w16cid:durableId="951784922">
    <w:abstractNumId w:val="42"/>
  </w:num>
  <w:num w:numId="3" w16cid:durableId="1279684511">
    <w:abstractNumId w:val="51"/>
  </w:num>
  <w:num w:numId="4" w16cid:durableId="580256298">
    <w:abstractNumId w:val="65"/>
  </w:num>
  <w:num w:numId="5" w16cid:durableId="1219365583">
    <w:abstractNumId w:val="18"/>
  </w:num>
  <w:num w:numId="6" w16cid:durableId="1091777221">
    <w:abstractNumId w:val="23"/>
  </w:num>
  <w:num w:numId="7" w16cid:durableId="1171916918">
    <w:abstractNumId w:val="28"/>
  </w:num>
  <w:num w:numId="8" w16cid:durableId="2010908327">
    <w:abstractNumId w:val="11"/>
  </w:num>
  <w:num w:numId="9" w16cid:durableId="43141370">
    <w:abstractNumId w:val="13"/>
  </w:num>
  <w:num w:numId="10" w16cid:durableId="2041203610">
    <w:abstractNumId w:val="53"/>
  </w:num>
  <w:num w:numId="11" w16cid:durableId="261113608">
    <w:abstractNumId w:val="39"/>
  </w:num>
  <w:num w:numId="12" w16cid:durableId="305284910">
    <w:abstractNumId w:val="48"/>
  </w:num>
  <w:num w:numId="13" w16cid:durableId="1633094878">
    <w:abstractNumId w:val="46"/>
  </w:num>
  <w:num w:numId="14" w16cid:durableId="1847599144">
    <w:abstractNumId w:val="12"/>
  </w:num>
  <w:num w:numId="15" w16cid:durableId="1230262895">
    <w:abstractNumId w:val="10"/>
  </w:num>
  <w:num w:numId="16" w16cid:durableId="768964417">
    <w:abstractNumId w:val="27"/>
  </w:num>
  <w:num w:numId="17" w16cid:durableId="273756175">
    <w:abstractNumId w:val="24"/>
  </w:num>
  <w:num w:numId="18" w16cid:durableId="1891453457">
    <w:abstractNumId w:val="56"/>
  </w:num>
  <w:num w:numId="19" w16cid:durableId="861358178">
    <w:abstractNumId w:val="32"/>
  </w:num>
  <w:num w:numId="20" w16cid:durableId="1221096432">
    <w:abstractNumId w:val="60"/>
  </w:num>
  <w:num w:numId="21" w16cid:durableId="1902519884">
    <w:abstractNumId w:val="14"/>
  </w:num>
  <w:num w:numId="22" w16cid:durableId="1337539376">
    <w:abstractNumId w:val="26"/>
  </w:num>
  <w:num w:numId="23" w16cid:durableId="1968315138">
    <w:abstractNumId w:val="16"/>
  </w:num>
  <w:num w:numId="24" w16cid:durableId="97409145">
    <w:abstractNumId w:val="36"/>
  </w:num>
  <w:num w:numId="25" w16cid:durableId="916212998">
    <w:abstractNumId w:val="30"/>
  </w:num>
  <w:num w:numId="26" w16cid:durableId="1530335812">
    <w:abstractNumId w:val="1"/>
  </w:num>
  <w:num w:numId="27" w16cid:durableId="1463422137">
    <w:abstractNumId w:val="37"/>
  </w:num>
  <w:num w:numId="28" w16cid:durableId="1132478246">
    <w:abstractNumId w:val="64"/>
  </w:num>
  <w:num w:numId="29" w16cid:durableId="791753200">
    <w:abstractNumId w:val="8"/>
  </w:num>
  <w:num w:numId="30" w16cid:durableId="1816795039">
    <w:abstractNumId w:val="0"/>
  </w:num>
  <w:num w:numId="31" w16cid:durableId="431628328">
    <w:abstractNumId w:val="7"/>
  </w:num>
  <w:num w:numId="32" w16cid:durableId="1872452798">
    <w:abstractNumId w:val="58"/>
  </w:num>
  <w:num w:numId="33" w16cid:durableId="1883666439">
    <w:abstractNumId w:val="38"/>
  </w:num>
  <w:num w:numId="34" w16cid:durableId="637147754">
    <w:abstractNumId w:val="25"/>
  </w:num>
  <w:num w:numId="35" w16cid:durableId="437337211">
    <w:abstractNumId w:val="55"/>
  </w:num>
  <w:num w:numId="36" w16cid:durableId="719744422">
    <w:abstractNumId w:val="31"/>
  </w:num>
  <w:num w:numId="37" w16cid:durableId="1171141500">
    <w:abstractNumId w:val="61"/>
  </w:num>
  <w:num w:numId="38" w16cid:durableId="417336565">
    <w:abstractNumId w:val="5"/>
  </w:num>
  <w:num w:numId="39" w16cid:durableId="1725831308">
    <w:abstractNumId w:val="6"/>
  </w:num>
  <w:num w:numId="40" w16cid:durableId="1286498614">
    <w:abstractNumId w:val="19"/>
  </w:num>
  <w:num w:numId="41" w16cid:durableId="2122021723">
    <w:abstractNumId w:val="50"/>
  </w:num>
  <w:num w:numId="42" w16cid:durableId="1117137645">
    <w:abstractNumId w:val="17"/>
  </w:num>
  <w:num w:numId="43" w16cid:durableId="1968512422">
    <w:abstractNumId w:val="40"/>
  </w:num>
  <w:num w:numId="44" w16cid:durableId="276067028">
    <w:abstractNumId w:val="4"/>
  </w:num>
  <w:num w:numId="45" w16cid:durableId="2022734561">
    <w:abstractNumId w:val="57"/>
  </w:num>
  <w:num w:numId="46" w16cid:durableId="177081497">
    <w:abstractNumId w:val="34"/>
  </w:num>
  <w:num w:numId="47" w16cid:durableId="1803232637">
    <w:abstractNumId w:val="20"/>
  </w:num>
  <w:num w:numId="48" w16cid:durableId="1182085848">
    <w:abstractNumId w:val="22"/>
  </w:num>
  <w:num w:numId="49" w16cid:durableId="829712611">
    <w:abstractNumId w:val="33"/>
  </w:num>
  <w:num w:numId="50" w16cid:durableId="202600510">
    <w:abstractNumId w:val="49"/>
  </w:num>
  <w:num w:numId="51" w16cid:durableId="1935278777">
    <w:abstractNumId w:val="21"/>
  </w:num>
  <w:num w:numId="52" w16cid:durableId="1411925934">
    <w:abstractNumId w:val="63"/>
  </w:num>
  <w:num w:numId="53" w16cid:durableId="225606385">
    <w:abstractNumId w:val="47"/>
  </w:num>
  <w:num w:numId="54" w16cid:durableId="788550407">
    <w:abstractNumId w:val="59"/>
  </w:num>
  <w:num w:numId="55" w16cid:durableId="1841308357">
    <w:abstractNumId w:val="9"/>
  </w:num>
  <w:num w:numId="56" w16cid:durableId="969212213">
    <w:abstractNumId w:val="52"/>
  </w:num>
  <w:num w:numId="57" w16cid:durableId="104085126">
    <w:abstractNumId w:val="44"/>
  </w:num>
  <w:num w:numId="58" w16cid:durableId="616638445">
    <w:abstractNumId w:val="43"/>
  </w:num>
  <w:num w:numId="59" w16cid:durableId="2019697958">
    <w:abstractNumId w:val="35"/>
  </w:num>
  <w:num w:numId="60" w16cid:durableId="55444936">
    <w:abstractNumId w:val="62"/>
  </w:num>
  <w:num w:numId="61" w16cid:durableId="201287911">
    <w:abstractNumId w:val="15"/>
  </w:num>
  <w:num w:numId="62" w16cid:durableId="1348214564">
    <w:abstractNumId w:val="54"/>
  </w:num>
  <w:num w:numId="63" w16cid:durableId="166092175">
    <w:abstractNumId w:val="3"/>
  </w:num>
  <w:num w:numId="64" w16cid:durableId="2075349253">
    <w:abstractNumId w:val="41"/>
  </w:num>
  <w:num w:numId="65" w16cid:durableId="1381320920">
    <w:abstractNumId w:val="29"/>
  </w:num>
  <w:num w:numId="66" w16cid:durableId="1304771104">
    <w:abstractNumId w:val="4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res Isaac Montes Lopez">
    <w15:presenceInfo w15:providerId="AD" w15:userId="S::aimontesl@ipn.mx::8b2fa52d-3354-48d7-8873-e4c5ba0c14c9"/>
  </w15:person>
  <w15:person w15:author="Pilar Gomez Miranda">
    <w15:presenceInfo w15:providerId="AD" w15:userId="S::pgomezm@ipn.mx::75762dff-a26d-4cc0-9903-24548c6d74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DC"/>
    <w:rsid w:val="000D4FE3"/>
    <w:rsid w:val="000E6B80"/>
    <w:rsid w:val="000E7B5C"/>
    <w:rsid w:val="001C53DD"/>
    <w:rsid w:val="00204FEA"/>
    <w:rsid w:val="00235F1F"/>
    <w:rsid w:val="00284825"/>
    <w:rsid w:val="00343B2D"/>
    <w:rsid w:val="003B07D5"/>
    <w:rsid w:val="003B39FD"/>
    <w:rsid w:val="00404291"/>
    <w:rsid w:val="004427F3"/>
    <w:rsid w:val="00444C55"/>
    <w:rsid w:val="004D31DC"/>
    <w:rsid w:val="00542D41"/>
    <w:rsid w:val="005431D9"/>
    <w:rsid w:val="00543649"/>
    <w:rsid w:val="00545356"/>
    <w:rsid w:val="005D19A9"/>
    <w:rsid w:val="006333E7"/>
    <w:rsid w:val="00686E58"/>
    <w:rsid w:val="006A1D47"/>
    <w:rsid w:val="006E39A1"/>
    <w:rsid w:val="00700073"/>
    <w:rsid w:val="00725729"/>
    <w:rsid w:val="007314C7"/>
    <w:rsid w:val="00790BF4"/>
    <w:rsid w:val="00792D3B"/>
    <w:rsid w:val="007D0BF1"/>
    <w:rsid w:val="00813E99"/>
    <w:rsid w:val="008463C0"/>
    <w:rsid w:val="008A67E6"/>
    <w:rsid w:val="008E5D28"/>
    <w:rsid w:val="0090401B"/>
    <w:rsid w:val="0090548A"/>
    <w:rsid w:val="009140EA"/>
    <w:rsid w:val="00933766"/>
    <w:rsid w:val="00946A48"/>
    <w:rsid w:val="0095789E"/>
    <w:rsid w:val="00980132"/>
    <w:rsid w:val="009B2C28"/>
    <w:rsid w:val="00A57637"/>
    <w:rsid w:val="00AE4F57"/>
    <w:rsid w:val="00B14DE6"/>
    <w:rsid w:val="00B54F77"/>
    <w:rsid w:val="00C03AF0"/>
    <w:rsid w:val="00C72352"/>
    <w:rsid w:val="00D32C87"/>
    <w:rsid w:val="00D35043"/>
    <w:rsid w:val="00DB62F8"/>
    <w:rsid w:val="00E25692"/>
    <w:rsid w:val="00E57DEB"/>
    <w:rsid w:val="00E6275B"/>
    <w:rsid w:val="00E761C2"/>
    <w:rsid w:val="00EB3EC4"/>
    <w:rsid w:val="00EE095D"/>
    <w:rsid w:val="00F4133F"/>
    <w:rsid w:val="00F46631"/>
    <w:rsid w:val="00FC3C94"/>
    <w:rsid w:val="00FE4C76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66FAB"/>
  <w15:chartTrackingRefBased/>
  <w15:docId w15:val="{35A11965-B5DA-4068-8C53-B96427C2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56"/>
  </w:style>
  <w:style w:type="paragraph" w:styleId="Ttulo2">
    <w:name w:val="heading 2"/>
    <w:basedOn w:val="Normal"/>
    <w:next w:val="Normal"/>
    <w:link w:val="Ttulo2Car"/>
    <w:qFormat/>
    <w:rsid w:val="00E25692"/>
    <w:pPr>
      <w:keepNext/>
      <w:spacing w:after="0" w:line="240" w:lineRule="auto"/>
      <w:ind w:left="284" w:right="283"/>
      <w:jc w:val="center"/>
      <w:outlineLvl w:val="1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352"/>
  </w:style>
  <w:style w:type="paragraph" w:styleId="Piedepgina">
    <w:name w:val="footer"/>
    <w:basedOn w:val="Normal"/>
    <w:link w:val="Piedepgina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352"/>
  </w:style>
  <w:style w:type="table" w:styleId="Tablaconcuadrcula">
    <w:name w:val="Table Grid"/>
    <w:basedOn w:val="Tablanormal"/>
    <w:uiPriority w:val="39"/>
    <w:rsid w:val="00FE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D41"/>
    <w:pPr>
      <w:ind w:left="720"/>
      <w:contextualSpacing/>
    </w:pPr>
  </w:style>
  <w:style w:type="paragraph" w:customStyle="1" w:styleId="paragraph">
    <w:name w:val="paragraph"/>
    <w:basedOn w:val="Normal"/>
    <w:rsid w:val="00E6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6275B"/>
  </w:style>
  <w:style w:type="character" w:customStyle="1" w:styleId="eop">
    <w:name w:val="eop"/>
    <w:basedOn w:val="Fuentedeprrafopredeter"/>
    <w:rsid w:val="00E6275B"/>
  </w:style>
  <w:style w:type="character" w:customStyle="1" w:styleId="Ttulo2Car">
    <w:name w:val="Título 2 Car"/>
    <w:basedOn w:val="Fuentedeprrafopredeter"/>
    <w:link w:val="Ttulo2"/>
    <w:rsid w:val="00E25692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E25692"/>
    <w:pPr>
      <w:pBdr>
        <w:bottom w:val="doub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E25692"/>
    <w:rPr>
      <w:rFonts w:ascii="Arial" w:eastAsia="Times New Roman" w:hAnsi="Arial" w:cs="Times New Roman"/>
      <w:sz w:val="32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25692"/>
    <w:pPr>
      <w:spacing w:after="0" w:line="240" w:lineRule="auto"/>
      <w:ind w:right="-2"/>
      <w:jc w:val="center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2569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bloque">
    <w:name w:val="Block Text"/>
    <w:basedOn w:val="Normal"/>
    <w:semiHidden/>
    <w:rsid w:val="00E25692"/>
    <w:pPr>
      <w:spacing w:after="0" w:line="240" w:lineRule="auto"/>
      <w:ind w:left="567" w:right="849"/>
      <w:jc w:val="center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25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4F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4F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F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yCV1\OneDrive%20-%20Instituto%20Politecnico%20Nacional\UTEYCV\SERVICIO%20SOCIAL\SS_UTEYCV\proyecto_terminal\pdf\Plantilla%20word%20Proyecto%20Term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Proyecto Terminal</Template>
  <TotalTime>137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UTEyCV1</dc:creator>
  <cp:keywords/>
  <dc:description/>
  <cp:lastModifiedBy>Andres Isaac Montes Lopez</cp:lastModifiedBy>
  <cp:revision>23</cp:revision>
  <cp:lastPrinted>2025-03-06T23:23:00Z</cp:lastPrinted>
  <dcterms:created xsi:type="dcterms:W3CDTF">2025-04-04T19:32:00Z</dcterms:created>
  <dcterms:modified xsi:type="dcterms:W3CDTF">2025-04-07T13:53:00Z</dcterms:modified>
</cp:coreProperties>
</file>
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AF22" w14:textId="27E5BACD" w:rsidR="00980132" w:rsidRPr="00FE4C76" w:rsidRDefault="005431D9">
      <w:pPr>
        <w:rPr>
          <w:rFonts w:ascii="Noto Sans" w:hAnsi="Noto Sans" w:cs="Noto Sans"/>
          <w:b/>
          <w:bCs/>
          <w:color w:val="64430D"/>
        </w:rPr>
      </w:pPr>
      <w:r w:rsidRPr="00FE4C76">
        <w:rPr>
          <w:rFonts w:ascii="Noto Sans" w:hAnsi="Noto Sans" w:cs="Noto Sans"/>
          <w:b/>
          <w:bCs/>
          <w:color w:val="64430D"/>
        </w:rPr>
        <w:t>Títulos</w:t>
      </w:r>
    </w:p>
    <w:p w14:paraId="20591BA4" w14:textId="0360AB48" w:rsidR="005431D9" w:rsidRDefault="005431D9">
      <w:pPr>
        <w:rPr>
          <w:rFonts w:ascii="Noto Sans" w:hAnsi="Noto Sans" w:cs="Noto Sans"/>
        </w:rPr>
      </w:pPr>
      <w:r w:rsidRPr="005431D9">
        <w:rPr>
          <w:rFonts w:ascii="Noto Sans" w:hAnsi="Noto Sans" w:cs="Noto Sans"/>
        </w:rPr>
        <w:t>Texto</w:t>
      </w:r>
    </w:p>
    <w:tbl>
      <w:tblPr>
        <w:tblStyle w:val="Tablaconcuadrcula"/>
        <w:tblW w:w="0" w:type="auto"/>
        <w:tblBorders>
          <w:top w:val="single" w:sz="4" w:space="0" w:color="885708"/>
          <w:left w:val="single" w:sz="4" w:space="0" w:color="885708"/>
          <w:bottom w:val="single" w:sz="4" w:space="0" w:color="885708"/>
          <w:right w:val="single" w:sz="4" w:space="0" w:color="885708"/>
          <w:insideH w:val="single" w:sz="4" w:space="0" w:color="885708"/>
          <w:insideV w:val="single" w:sz="4" w:space="0" w:color="885708"/>
        </w:tblBorders>
        <w:shd w:val="clear" w:color="auto" w:fill="ECE0CE"/>
        <w:tblLook w:val="04A0" w:firstRow="1" w:lastRow="0" w:firstColumn="1" w:lastColumn="0" w:noHBand="0" w:noVBand="1"/>
      </w:tblPr>
      <w:tblGrid>
        <w:gridCol w:w="4414"/>
        <w:gridCol w:w="4414"/>
      </w:tblGrid>
      <w:tr w:rsidR="00FE6BF9" w14:paraId="5B68715C" w14:textId="77777777" w:rsidTr="00FC3C94">
        <w:tc>
          <w:tcPr>
            <w:tcW w:w="4414" w:type="dxa"/>
            <w:shd w:val="clear" w:color="auto" w:fill="ECE0CE"/>
          </w:tcPr>
          <w:p w14:paraId="2E2E2774" w14:textId="77777777" w:rsidR="00FE6BF9" w:rsidRDefault="00FE6BF9">
            <w:pPr>
              <w:rPr>
                <w:rFonts w:ascii="Noto Sans" w:hAnsi="Noto Sans" w:cs="Noto Sans"/>
              </w:rPr>
            </w:pPr>
          </w:p>
        </w:tc>
        <w:tc>
          <w:tcPr>
            <w:tcW w:w="4414" w:type="dxa"/>
            <w:shd w:val="clear" w:color="auto" w:fill="ECE0CE"/>
          </w:tcPr>
          <w:p w14:paraId="3BAC488F" w14:textId="77777777" w:rsidR="00FE6BF9" w:rsidRDefault="00FE6BF9">
            <w:pPr>
              <w:rPr>
                <w:rFonts w:ascii="Noto Sans" w:hAnsi="Noto Sans" w:cs="Noto Sans"/>
              </w:rPr>
            </w:pPr>
          </w:p>
        </w:tc>
      </w:tr>
      <w:tr w:rsidR="00FE6BF9" w14:paraId="174DCECE" w14:textId="77777777" w:rsidTr="00FC3C94">
        <w:tc>
          <w:tcPr>
            <w:tcW w:w="4414" w:type="dxa"/>
            <w:shd w:val="clear" w:color="auto" w:fill="ECE0CE"/>
          </w:tcPr>
          <w:p w14:paraId="50D1C757" w14:textId="77777777" w:rsidR="00FE6BF9" w:rsidRDefault="00FE6BF9">
            <w:pPr>
              <w:rPr>
                <w:rFonts w:ascii="Noto Sans" w:hAnsi="Noto Sans" w:cs="Noto Sans"/>
              </w:rPr>
            </w:pPr>
          </w:p>
        </w:tc>
        <w:tc>
          <w:tcPr>
            <w:tcW w:w="4414" w:type="dxa"/>
            <w:shd w:val="clear" w:color="auto" w:fill="ECE0CE"/>
          </w:tcPr>
          <w:p w14:paraId="1AD9242F" w14:textId="77777777" w:rsidR="00FE6BF9" w:rsidRDefault="00FE6BF9">
            <w:pPr>
              <w:rPr>
                <w:rFonts w:ascii="Noto Sans" w:hAnsi="Noto Sans" w:cs="Noto Sans"/>
              </w:rPr>
            </w:pPr>
          </w:p>
        </w:tc>
      </w:tr>
    </w:tbl>
    <w:p w14:paraId="2C3D9730" w14:textId="77777777" w:rsidR="00FE6BF9" w:rsidRPr="005431D9" w:rsidRDefault="00FE6BF9">
      <w:pPr>
        <w:rPr>
          <w:rFonts w:ascii="Noto Sans" w:hAnsi="Noto Sans" w:cs="Noto Sans"/>
        </w:rPr>
      </w:pPr>
    </w:p>
    <w:sectPr w:rsidR="00FE6BF9" w:rsidRPr="005431D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88349" w14:textId="77777777" w:rsidR="008463C0" w:rsidRDefault="008463C0" w:rsidP="00C72352">
      <w:pPr>
        <w:spacing w:after="0" w:line="240" w:lineRule="auto"/>
      </w:pPr>
      <w:r>
        <w:separator/>
      </w:r>
    </w:p>
  </w:endnote>
  <w:endnote w:type="continuationSeparator" w:id="0">
    <w:p w14:paraId="3C1324F5" w14:textId="77777777" w:rsidR="008463C0" w:rsidRDefault="008463C0" w:rsidP="00C7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15171" w14:textId="77777777" w:rsidR="00B54F77" w:rsidRDefault="00B54F77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8175E69" wp14:editId="3A005A15">
              <wp:simplePos x="0" y="0"/>
              <wp:positionH relativeFrom="column">
                <wp:posOffset>-1084580</wp:posOffset>
              </wp:positionH>
              <wp:positionV relativeFrom="paragraph">
                <wp:posOffset>-182880</wp:posOffset>
              </wp:positionV>
              <wp:extent cx="1420495" cy="296545"/>
              <wp:effectExtent l="0" t="0" r="8255" b="825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0495" cy="296545"/>
                      </a:xfrm>
                      <a:prstGeom prst="rect">
                        <a:avLst/>
                      </a:prstGeom>
                      <a:solidFill>
                        <a:srgbClr val="E6C68E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948039" w14:textId="3A8CB85D" w:rsidR="00B54F77" w:rsidRDefault="00EB3EC4" w:rsidP="00545356">
                          <w:r>
                            <w:t xml:space="preserve">       </w:t>
                          </w:r>
                          <w:r w:rsidR="00B54F77">
                            <w:fldChar w:fldCharType="begin"/>
                          </w:r>
                          <w:r w:rsidR="00B54F77">
                            <w:instrText>PAGE   \* MERGEFORMAT</w:instrText>
                          </w:r>
                          <w:r w:rsidR="00B54F77">
                            <w:fldChar w:fldCharType="separate"/>
                          </w:r>
                          <w:r w:rsidR="00E761C2" w:rsidRPr="00E761C2">
                            <w:rPr>
                              <w:noProof/>
                              <w:lang w:val="es-ES"/>
                            </w:rPr>
                            <w:t>1</w:t>
                          </w:r>
                          <w:r w:rsidR="00B54F77">
                            <w:fldChar w:fldCharType="end"/>
                          </w:r>
                          <w:r w:rsidR="00B54F77">
                            <w:t xml:space="preserve"> </w:t>
                          </w:r>
                          <w:r w:rsidR="00B54F77">
                            <w:rPr>
                              <w:lang w:val="es-ES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175E6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4pt;margin-top:-14.4pt;width:111.85pt;height:2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" fillcolor="#e6c68e" stroked="f">
              <v:textbox>
                <w:txbxContent>
                  <w:p w14:paraId="6A948039" w14:textId="3A8CB85D" w:rsidR="00B54F77" w:rsidRDefault="00EB3EC4" w:rsidP="00545356">
                    <w:r>
                      <w:t xml:space="preserve">       </w:t>
                    </w:r>
                    <w:r w:rsidR="00B54F77">
                      <w:fldChar w:fldCharType="begin"/>
                    </w:r>
                    <w:r w:rsidR="00B54F77">
                      <w:instrText>PAGE   \* MERGEFORMAT</w:instrText>
                    </w:r>
                    <w:r w:rsidR="00B54F77">
                      <w:fldChar w:fldCharType="separate"/>
                    </w:r>
                    <w:r w:rsidR="00E761C2" w:rsidRPr="00E761C2">
                      <w:rPr>
                        <w:noProof/>
                        <w:lang w:val="es-ES"/>
                      </w:rPr>
                      <w:t>1</w:t>
                    </w:r>
                    <w:r w:rsidR="00B54F77">
                      <w:fldChar w:fldCharType="end"/>
                    </w:r>
                    <w:r w:rsidR="00B54F77">
                      <w:t xml:space="preserve"> </w:t>
                    </w:r>
                    <w:r w:rsidR="00B54F77">
                      <w:rPr>
                        <w:lang w:val="es-ES"/>
                      </w:rPr>
                      <w:t>|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9CA59" w14:textId="77777777" w:rsidR="008463C0" w:rsidRDefault="008463C0" w:rsidP="00C72352">
      <w:pPr>
        <w:spacing w:after="0" w:line="240" w:lineRule="auto"/>
      </w:pPr>
      <w:r>
        <w:separator/>
      </w:r>
    </w:p>
  </w:footnote>
  <w:footnote w:type="continuationSeparator" w:id="0">
    <w:p w14:paraId="4627BD1D" w14:textId="77777777" w:rsidR="008463C0" w:rsidRDefault="008463C0" w:rsidP="00C72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4D054" w14:textId="77777777" w:rsidR="00C72352" w:rsidRDefault="00545356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0377213" wp14:editId="7A201805">
              <wp:simplePos x="0" y="0"/>
              <wp:positionH relativeFrom="column">
                <wp:posOffset>-1021080</wp:posOffset>
              </wp:positionH>
              <wp:positionV relativeFrom="paragraph">
                <wp:posOffset>-147320</wp:posOffset>
              </wp:positionV>
              <wp:extent cx="4523105" cy="1404620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3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DB1BD" w14:textId="77777777" w:rsidR="0095789E" w:rsidRPr="00545356" w:rsidRDefault="0095789E">
                          <w:pPr>
                            <w:rPr>
                              <w:rFonts w:ascii="Geomanist" w:hAnsi="Geomanist"/>
                              <w:color w:val="FFFFFF" w:themeColor="background1"/>
                            </w:rPr>
                          </w:pPr>
                          <w:r w:rsidRPr="00545356">
                            <w:rPr>
                              <w:rFonts w:ascii="Geomanist" w:hAnsi="Geomanist"/>
                              <w:color w:val="FFFFFF" w:themeColor="background1"/>
                            </w:rPr>
                            <w:t>Unidad I. Planteamiento de proyecto informático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37721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80.4pt;margin-top:-11.6pt;width:356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" filled="f" stroked="f">
              <v:textbox style="mso-fit-shape-to-text:t">
                <w:txbxContent>
                  <w:p w14:paraId="7B7DB1BD" w14:textId="77777777" w:rsidR="0095789E" w:rsidRPr="00545356" w:rsidRDefault="0095789E">
                    <w:pPr>
                      <w:rPr>
                        <w:rFonts w:ascii="Geomanist" w:hAnsi="Geomanist"/>
                        <w:color w:val="FFFFFF" w:themeColor="background1"/>
                      </w:rPr>
                    </w:pPr>
                    <w:r w:rsidRPr="00545356">
                      <w:rPr>
                        <w:rFonts w:ascii="Geomanist" w:hAnsi="Geomanist"/>
                        <w:color w:val="FFFFFF" w:themeColor="background1"/>
                      </w:rPr>
                      <w:t>Unidad I. Planteamiento de proyecto informático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3C465ED8" wp14:editId="72B15504">
          <wp:simplePos x="0" y="0"/>
          <wp:positionH relativeFrom="column">
            <wp:posOffset>-1086092</wp:posOffset>
          </wp:positionH>
          <wp:positionV relativeFrom="paragraph">
            <wp:posOffset>-458515</wp:posOffset>
          </wp:positionV>
          <wp:extent cx="7773583" cy="10058688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327" cy="10064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DC"/>
    <w:rsid w:val="00404291"/>
    <w:rsid w:val="004D31DC"/>
    <w:rsid w:val="005431D9"/>
    <w:rsid w:val="00545356"/>
    <w:rsid w:val="006A1D47"/>
    <w:rsid w:val="00700073"/>
    <w:rsid w:val="00790BF4"/>
    <w:rsid w:val="007D0BF1"/>
    <w:rsid w:val="008463C0"/>
    <w:rsid w:val="0090548A"/>
    <w:rsid w:val="0095789E"/>
    <w:rsid w:val="00980132"/>
    <w:rsid w:val="009B2C28"/>
    <w:rsid w:val="00B54F77"/>
    <w:rsid w:val="00C72352"/>
    <w:rsid w:val="00D32C87"/>
    <w:rsid w:val="00E761C2"/>
    <w:rsid w:val="00EB3EC4"/>
    <w:rsid w:val="00F4133F"/>
    <w:rsid w:val="00FC3C94"/>
    <w:rsid w:val="00FE4C76"/>
    <w:rsid w:val="00FE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66FAB"/>
  <w15:chartTrackingRefBased/>
  <w15:docId w15:val="{35A11965-B5DA-4068-8C53-B96427C2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2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352"/>
  </w:style>
  <w:style w:type="paragraph" w:styleId="Piedepgina">
    <w:name w:val="footer"/>
    <w:basedOn w:val="Normal"/>
    <w:link w:val="PiedepginaCar"/>
    <w:uiPriority w:val="99"/>
    <w:unhideWhenUsed/>
    <w:rsid w:val="00C72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352"/>
  </w:style>
  <w:style w:type="table" w:styleId="Tablaconcuadrcula">
    <w:name w:val="Table Grid"/>
    <w:basedOn w:val="Tablanormal"/>
    <w:uiPriority w:val="39"/>
    <w:rsid w:val="00FE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yCV1\OneDrive%20-%20Instituto%20Politecnico%20Nacional\UTEYCV\SERVICIO%20SOCIAL\SS_UTEYCV\proyecto_terminal\pdf\Plantilla%20word%20Proyecto%20Term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Proyecto Terminal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UTEyCV1</dc:creator>
  <cp:keywords/>
  <dc:description/>
  <cp:lastModifiedBy>Carlos Andrei Barrera Gonzalez</cp:lastModifiedBy>
  <cp:revision>8</cp:revision>
  <cp:lastPrinted>2025-03-06T23:23:00Z</cp:lastPrinted>
  <dcterms:created xsi:type="dcterms:W3CDTF">2025-04-04T19:32:00Z</dcterms:created>
  <dcterms:modified xsi:type="dcterms:W3CDTF">2025-04-04T19:40:00Z</dcterms:modified>
</cp:coreProperties>
</file>